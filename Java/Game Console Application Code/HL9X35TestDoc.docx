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3AAA1" w14:textId="77777777" w:rsidR="00154224" w:rsidRDefault="00154224">
      <w:r w:rsidRPr="003A798E">
        <w:rPr>
          <w:noProof/>
          <w:lang w:val="en-AU" w:eastAsia="en-AU"/>
        </w:rPr>
        <mc:AlternateContent>
          <mc:Choice Requires="wpg">
            <w:drawing>
              <wp:anchor distT="0" distB="0" distL="114300" distR="114300" simplePos="0" relativeHeight="251663360" behindDoc="1" locked="1" layoutInCell="1" allowOverlap="1" wp14:anchorId="1651B6B9" wp14:editId="57DBA73B">
                <wp:simplePos x="0" y="0"/>
                <wp:positionH relativeFrom="margin">
                  <wp:posOffset>-457200</wp:posOffset>
                </wp:positionH>
                <wp:positionV relativeFrom="paragraph">
                  <wp:posOffset>-457200</wp:posOffset>
                </wp:positionV>
                <wp:extent cx="7772400" cy="10058400"/>
                <wp:effectExtent l="0" t="0" r="0" b="0"/>
                <wp:wrapNone/>
                <wp:docPr id="2" name="Group 1" descr="Decorative">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4856D27" id="Group 1" o:spid="_x0000_s1026" alt="Decorative"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tbl>
      <w:tblPr>
        <w:tblW w:w="0" w:type="auto"/>
        <w:tblLayout w:type="fixed"/>
        <w:tblLook w:val="0600" w:firstRow="0" w:lastRow="0" w:firstColumn="0" w:lastColumn="0" w:noHBand="1" w:noVBand="1"/>
      </w:tblPr>
      <w:tblGrid>
        <w:gridCol w:w="5395"/>
        <w:gridCol w:w="5395"/>
      </w:tblGrid>
      <w:tr w:rsidR="00A81248" w:rsidRPr="003A798E" w14:paraId="5BB82957" w14:textId="77777777" w:rsidTr="5B962731">
        <w:tc>
          <w:tcPr>
            <w:tcW w:w="5395" w:type="dxa"/>
          </w:tcPr>
          <w:p w14:paraId="1CF5E0E5" w14:textId="77777777" w:rsidR="00A81248" w:rsidRPr="003A798E" w:rsidRDefault="00A81248" w:rsidP="00A81248">
            <w:pPr>
              <w:pStyle w:val="GraphicAnchor"/>
            </w:pPr>
          </w:p>
        </w:tc>
        <w:tc>
          <w:tcPr>
            <w:tcW w:w="5395" w:type="dxa"/>
          </w:tcPr>
          <w:p w14:paraId="1FC17527" w14:textId="77777777" w:rsidR="00A81248" w:rsidRPr="003A798E" w:rsidRDefault="00A81248" w:rsidP="00A81248">
            <w:pPr>
              <w:pStyle w:val="GraphicAnchor"/>
            </w:pPr>
          </w:p>
        </w:tc>
      </w:tr>
      <w:tr w:rsidR="00A81248" w:rsidRPr="003A798E" w14:paraId="01D1607D" w14:textId="77777777" w:rsidTr="5B962731">
        <w:trPr>
          <w:trHeight w:val="2719"/>
        </w:trPr>
        <w:tc>
          <w:tcPr>
            <w:tcW w:w="5395" w:type="dxa"/>
          </w:tcPr>
          <w:p w14:paraId="4316D615" w14:textId="0B50FC43" w:rsidR="00A81248" w:rsidRPr="00FF7DC6" w:rsidRDefault="00356166" w:rsidP="00FF7DC6">
            <w:pPr>
              <w:jc w:val="center"/>
              <w:rPr>
                <w:sz w:val="72"/>
                <w:szCs w:val="72"/>
              </w:rPr>
            </w:pPr>
            <w:r w:rsidRPr="00FF7DC6">
              <w:rPr>
                <w:rFonts w:cs="Calibri"/>
                <w:sz w:val="72"/>
                <w:szCs w:val="72"/>
              </w:rPr>
              <w:t>HL9X35</w:t>
            </w:r>
            <w:r w:rsidRPr="00FF7DC6">
              <w:rPr>
                <w:sz w:val="72"/>
                <w:szCs w:val="72"/>
              </w:rPr>
              <w:t xml:space="preserve">  Advanced OOP  24/25</w:t>
            </w:r>
          </w:p>
        </w:tc>
        <w:tc>
          <w:tcPr>
            <w:tcW w:w="5395" w:type="dxa"/>
          </w:tcPr>
          <w:p w14:paraId="5E1FB78C" w14:textId="77777777" w:rsidR="00A81248" w:rsidRPr="003A798E" w:rsidRDefault="00A81248"/>
        </w:tc>
      </w:tr>
      <w:tr w:rsidR="00A81248" w:rsidRPr="003A798E" w14:paraId="5CD6E684" w14:textId="77777777" w:rsidTr="5B962731">
        <w:trPr>
          <w:trHeight w:val="7776"/>
        </w:trPr>
        <w:tc>
          <w:tcPr>
            <w:tcW w:w="5395" w:type="dxa"/>
          </w:tcPr>
          <w:p w14:paraId="586F3ABB" w14:textId="77777777" w:rsidR="00A81248" w:rsidRPr="003A798E" w:rsidRDefault="00A81248"/>
        </w:tc>
        <w:tc>
          <w:tcPr>
            <w:tcW w:w="5395" w:type="dxa"/>
          </w:tcPr>
          <w:p w14:paraId="3E2CEEEE" w14:textId="77777777" w:rsidR="00A81248" w:rsidRPr="003A798E" w:rsidRDefault="00A81248"/>
        </w:tc>
      </w:tr>
      <w:tr w:rsidR="00A81248" w:rsidRPr="003A798E" w14:paraId="3CCD8926" w14:textId="77777777" w:rsidTr="5B962731">
        <w:trPr>
          <w:trHeight w:val="1299"/>
        </w:trPr>
        <w:tc>
          <w:tcPr>
            <w:tcW w:w="5395" w:type="dxa"/>
          </w:tcPr>
          <w:p w14:paraId="3B564FCA" w14:textId="77777777" w:rsidR="00A81248" w:rsidRPr="003A798E" w:rsidRDefault="00A81248"/>
        </w:tc>
        <w:tc>
          <w:tcPr>
            <w:tcW w:w="5395" w:type="dxa"/>
          </w:tcPr>
          <w:p w14:paraId="64D5007B" w14:textId="77777777" w:rsidR="00A81248" w:rsidRPr="008D6F12" w:rsidRDefault="00356166" w:rsidP="008D6F12">
            <w:pPr>
              <w:rPr>
                <w:sz w:val="52"/>
                <w:szCs w:val="52"/>
              </w:rPr>
            </w:pPr>
            <w:r w:rsidRPr="008D6F12">
              <w:rPr>
                <w:sz w:val="52"/>
                <w:szCs w:val="52"/>
              </w:rPr>
              <w:t>Test Documentation</w:t>
            </w:r>
          </w:p>
          <w:p w14:paraId="1CB09194" w14:textId="65B17B53" w:rsidR="00356166" w:rsidRPr="008D6F12" w:rsidRDefault="00356166" w:rsidP="008D6F12">
            <w:pPr>
              <w:rPr>
                <w:sz w:val="52"/>
                <w:szCs w:val="52"/>
              </w:rPr>
            </w:pPr>
          </w:p>
        </w:tc>
      </w:tr>
      <w:tr w:rsidR="00A81248" w:rsidRPr="00D26C99" w14:paraId="6C672C39" w14:textId="77777777" w:rsidTr="5B962731">
        <w:trPr>
          <w:trHeight w:val="1402"/>
        </w:trPr>
        <w:tc>
          <w:tcPr>
            <w:tcW w:w="5395" w:type="dxa"/>
          </w:tcPr>
          <w:p w14:paraId="34133AFE" w14:textId="77777777" w:rsidR="00A81248" w:rsidRPr="003A798E" w:rsidRDefault="00A81248"/>
        </w:tc>
        <w:tc>
          <w:tcPr>
            <w:tcW w:w="5395" w:type="dxa"/>
          </w:tcPr>
          <w:p w14:paraId="62262505" w14:textId="0EEA5ECD" w:rsidR="00A81248" w:rsidRPr="008D6F12" w:rsidRDefault="00356166" w:rsidP="008D6F12">
            <w:pPr>
              <w:rPr>
                <w:sz w:val="52"/>
                <w:szCs w:val="52"/>
                <w:lang w:val="fr-FR"/>
              </w:rPr>
            </w:pPr>
            <w:r w:rsidRPr="008D6F12">
              <w:rPr>
                <w:sz w:val="52"/>
                <w:szCs w:val="52"/>
              </w:rPr>
              <w:t>Kamil Milej</w:t>
            </w:r>
            <w:r w:rsidRPr="008D6F12">
              <w:rPr>
                <w:sz w:val="52"/>
                <w:szCs w:val="52"/>
              </w:rPr>
              <w:br/>
              <w:t>2264629</w:t>
            </w:r>
          </w:p>
        </w:tc>
      </w:tr>
    </w:tbl>
    <w:p w14:paraId="3C2B41F3" w14:textId="77777777" w:rsidR="00154224" w:rsidRPr="00A059BA" w:rsidRDefault="00154224">
      <w:pPr>
        <w:rPr>
          <w:lang w:val="fr-FR"/>
        </w:rPr>
        <w:sectPr w:rsidR="00154224" w:rsidRPr="00A059BA" w:rsidSect="00286C35">
          <w:pgSz w:w="12240" w:h="15840" w:code="1"/>
          <w:pgMar w:top="720" w:right="720" w:bottom="0" w:left="720" w:header="0" w:footer="0" w:gutter="0"/>
          <w:cols w:space="708"/>
          <w:titlePg/>
          <w:docGrid w:linePitch="360"/>
        </w:sectPr>
      </w:pPr>
    </w:p>
    <w:sdt>
      <w:sdtPr>
        <w:rPr>
          <w:rFonts w:asciiTheme="minorHAnsi" w:eastAsiaTheme="minorHAnsi" w:hAnsiTheme="minorHAnsi" w:cstheme="minorBidi"/>
          <w:color w:val="auto"/>
          <w:sz w:val="28"/>
          <w:szCs w:val="24"/>
        </w:rPr>
        <w:id w:val="-361440613"/>
        <w:docPartObj>
          <w:docPartGallery w:val="Table of Contents"/>
          <w:docPartUnique/>
        </w:docPartObj>
      </w:sdtPr>
      <w:sdtEndPr>
        <w:rPr>
          <w:rFonts w:ascii="Calibri" w:hAnsi="Calibri"/>
          <w:b/>
          <w:bCs/>
          <w:noProof/>
          <w:sz w:val="22"/>
        </w:rPr>
      </w:sdtEndPr>
      <w:sdtContent>
        <w:p w14:paraId="1B4C1F3E" w14:textId="1941327E" w:rsidR="00FF7DC6" w:rsidRPr="00CD4810" w:rsidRDefault="00FF7DC6">
          <w:pPr>
            <w:pStyle w:val="TOCHeading"/>
            <w:rPr>
              <w:rFonts w:cs="Calibri"/>
            </w:rPr>
          </w:pPr>
          <w:r w:rsidRPr="00CD4810">
            <w:rPr>
              <w:rFonts w:cs="Calibri"/>
            </w:rPr>
            <w:t>Contents</w:t>
          </w:r>
        </w:p>
        <w:p w14:paraId="2056ABD0" w14:textId="41294595" w:rsidR="00465F18" w:rsidRDefault="00FF7DC6">
          <w:pPr>
            <w:pStyle w:val="TOC1"/>
            <w:tabs>
              <w:tab w:val="left" w:pos="440"/>
              <w:tab w:val="right" w:leader="dot" w:pos="10790"/>
            </w:tabs>
            <w:rPr>
              <w:rFonts w:asciiTheme="minorHAnsi" w:eastAsiaTheme="minorEastAsia" w:hAnsiTheme="minorHAnsi"/>
              <w:noProof/>
              <w:szCs w:val="22"/>
              <w:lang w:val="en-GB" w:eastAsia="en-GB"/>
            </w:rPr>
          </w:pPr>
          <w:r w:rsidRPr="00CD4810">
            <w:rPr>
              <w:rFonts w:cs="Calibri"/>
            </w:rPr>
            <w:fldChar w:fldCharType="begin"/>
          </w:r>
          <w:r w:rsidRPr="00CD4810">
            <w:rPr>
              <w:rFonts w:cs="Calibri"/>
            </w:rPr>
            <w:instrText xml:space="preserve"> TOC \o "1-3" \h \z \u </w:instrText>
          </w:r>
          <w:r w:rsidRPr="00CD4810">
            <w:rPr>
              <w:rFonts w:cs="Calibri"/>
            </w:rPr>
            <w:fldChar w:fldCharType="separate"/>
          </w:r>
          <w:hyperlink w:anchor="_Toc200138037" w:history="1">
            <w:r w:rsidR="00465F18" w:rsidRPr="00F92321">
              <w:rPr>
                <w:rStyle w:val="Hyperlink"/>
                <w:noProof/>
              </w:rPr>
              <w:t>1)</w:t>
            </w:r>
            <w:r w:rsidR="00465F18">
              <w:rPr>
                <w:rFonts w:asciiTheme="minorHAnsi" w:eastAsiaTheme="minorEastAsia" w:hAnsiTheme="minorHAnsi"/>
                <w:noProof/>
                <w:szCs w:val="22"/>
                <w:lang w:val="en-GB" w:eastAsia="en-GB"/>
              </w:rPr>
              <w:tab/>
            </w:r>
            <w:r w:rsidR="00465F18" w:rsidRPr="00F92321">
              <w:rPr>
                <w:rStyle w:val="Hyperlink"/>
                <w:noProof/>
              </w:rPr>
              <w:t>Test Plan</w:t>
            </w:r>
            <w:r w:rsidR="00465F18">
              <w:rPr>
                <w:noProof/>
                <w:webHidden/>
              </w:rPr>
              <w:tab/>
            </w:r>
            <w:r w:rsidR="00465F18">
              <w:rPr>
                <w:noProof/>
                <w:webHidden/>
              </w:rPr>
              <w:fldChar w:fldCharType="begin"/>
            </w:r>
            <w:r w:rsidR="00465F18">
              <w:rPr>
                <w:noProof/>
                <w:webHidden/>
              </w:rPr>
              <w:instrText xml:space="preserve"> PAGEREF _Toc200138037 \h </w:instrText>
            </w:r>
            <w:r w:rsidR="00465F18">
              <w:rPr>
                <w:noProof/>
                <w:webHidden/>
              </w:rPr>
            </w:r>
            <w:r w:rsidR="00465F18">
              <w:rPr>
                <w:noProof/>
                <w:webHidden/>
              </w:rPr>
              <w:fldChar w:fldCharType="separate"/>
            </w:r>
            <w:r w:rsidR="004D7E7B">
              <w:rPr>
                <w:noProof/>
                <w:webHidden/>
              </w:rPr>
              <w:t>3</w:t>
            </w:r>
            <w:r w:rsidR="00465F18">
              <w:rPr>
                <w:noProof/>
                <w:webHidden/>
              </w:rPr>
              <w:fldChar w:fldCharType="end"/>
            </w:r>
          </w:hyperlink>
        </w:p>
        <w:p w14:paraId="380A041C" w14:textId="4BCFA9AB" w:rsidR="00465F18" w:rsidRDefault="00465F18">
          <w:pPr>
            <w:pStyle w:val="TOC2"/>
            <w:tabs>
              <w:tab w:val="right" w:leader="dot" w:pos="10790"/>
            </w:tabs>
            <w:rPr>
              <w:rFonts w:asciiTheme="minorHAnsi" w:eastAsiaTheme="minorEastAsia" w:hAnsiTheme="minorHAnsi"/>
              <w:noProof/>
              <w:szCs w:val="22"/>
              <w:lang w:val="en-GB" w:eastAsia="en-GB"/>
            </w:rPr>
          </w:pPr>
          <w:hyperlink w:anchor="_Toc200138038" w:history="1">
            <w:r w:rsidRPr="00F92321">
              <w:rPr>
                <w:rStyle w:val="Hyperlink"/>
                <w:noProof/>
              </w:rPr>
              <w:t>  Test Strategy</w:t>
            </w:r>
            <w:r>
              <w:rPr>
                <w:noProof/>
                <w:webHidden/>
              </w:rPr>
              <w:tab/>
            </w:r>
            <w:r>
              <w:rPr>
                <w:noProof/>
                <w:webHidden/>
              </w:rPr>
              <w:fldChar w:fldCharType="begin"/>
            </w:r>
            <w:r>
              <w:rPr>
                <w:noProof/>
                <w:webHidden/>
              </w:rPr>
              <w:instrText xml:space="preserve"> PAGEREF _Toc200138038 \h </w:instrText>
            </w:r>
            <w:r>
              <w:rPr>
                <w:noProof/>
                <w:webHidden/>
              </w:rPr>
            </w:r>
            <w:r>
              <w:rPr>
                <w:noProof/>
                <w:webHidden/>
              </w:rPr>
              <w:fldChar w:fldCharType="separate"/>
            </w:r>
            <w:r w:rsidR="004D7E7B">
              <w:rPr>
                <w:noProof/>
                <w:webHidden/>
              </w:rPr>
              <w:t>3</w:t>
            </w:r>
            <w:r>
              <w:rPr>
                <w:noProof/>
                <w:webHidden/>
              </w:rPr>
              <w:fldChar w:fldCharType="end"/>
            </w:r>
          </w:hyperlink>
        </w:p>
        <w:p w14:paraId="734C6CD4" w14:textId="1A48BCAC" w:rsidR="00465F18" w:rsidRDefault="00465F18">
          <w:pPr>
            <w:pStyle w:val="TOC2"/>
            <w:tabs>
              <w:tab w:val="right" w:leader="dot" w:pos="10790"/>
            </w:tabs>
            <w:rPr>
              <w:rFonts w:asciiTheme="minorHAnsi" w:eastAsiaTheme="minorEastAsia" w:hAnsiTheme="minorHAnsi"/>
              <w:noProof/>
              <w:szCs w:val="22"/>
              <w:lang w:val="en-GB" w:eastAsia="en-GB"/>
            </w:rPr>
          </w:pPr>
          <w:hyperlink w:anchor="_Toc200138039" w:history="1">
            <w:r w:rsidRPr="00F92321">
              <w:rPr>
                <w:rStyle w:val="Hyperlink"/>
                <w:noProof/>
              </w:rPr>
              <w:t>  Tools and Technologies</w:t>
            </w:r>
            <w:r>
              <w:rPr>
                <w:noProof/>
                <w:webHidden/>
              </w:rPr>
              <w:tab/>
            </w:r>
            <w:r>
              <w:rPr>
                <w:noProof/>
                <w:webHidden/>
              </w:rPr>
              <w:fldChar w:fldCharType="begin"/>
            </w:r>
            <w:r>
              <w:rPr>
                <w:noProof/>
                <w:webHidden/>
              </w:rPr>
              <w:instrText xml:space="preserve"> PAGEREF _Toc200138039 \h </w:instrText>
            </w:r>
            <w:r>
              <w:rPr>
                <w:noProof/>
                <w:webHidden/>
              </w:rPr>
            </w:r>
            <w:r>
              <w:rPr>
                <w:noProof/>
                <w:webHidden/>
              </w:rPr>
              <w:fldChar w:fldCharType="separate"/>
            </w:r>
            <w:r w:rsidR="004D7E7B">
              <w:rPr>
                <w:noProof/>
                <w:webHidden/>
              </w:rPr>
              <w:t>3</w:t>
            </w:r>
            <w:r>
              <w:rPr>
                <w:noProof/>
                <w:webHidden/>
              </w:rPr>
              <w:fldChar w:fldCharType="end"/>
            </w:r>
          </w:hyperlink>
        </w:p>
        <w:p w14:paraId="55F7E5DE" w14:textId="49EC2A50" w:rsidR="00465F18" w:rsidRDefault="00465F18">
          <w:pPr>
            <w:pStyle w:val="TOC2"/>
            <w:tabs>
              <w:tab w:val="right" w:leader="dot" w:pos="10790"/>
            </w:tabs>
            <w:rPr>
              <w:rFonts w:asciiTheme="minorHAnsi" w:eastAsiaTheme="minorEastAsia" w:hAnsiTheme="minorHAnsi"/>
              <w:noProof/>
              <w:szCs w:val="22"/>
              <w:lang w:val="en-GB" w:eastAsia="en-GB"/>
            </w:rPr>
          </w:pPr>
          <w:hyperlink w:anchor="_Toc200138040" w:history="1">
            <w:r w:rsidRPr="00F92321">
              <w:rPr>
                <w:rStyle w:val="Hyperlink"/>
                <w:noProof/>
              </w:rPr>
              <w:t>  Test Objectives</w:t>
            </w:r>
            <w:r>
              <w:rPr>
                <w:noProof/>
                <w:webHidden/>
              </w:rPr>
              <w:tab/>
            </w:r>
            <w:r>
              <w:rPr>
                <w:noProof/>
                <w:webHidden/>
              </w:rPr>
              <w:fldChar w:fldCharType="begin"/>
            </w:r>
            <w:r>
              <w:rPr>
                <w:noProof/>
                <w:webHidden/>
              </w:rPr>
              <w:instrText xml:space="preserve"> PAGEREF _Toc200138040 \h </w:instrText>
            </w:r>
            <w:r>
              <w:rPr>
                <w:noProof/>
                <w:webHidden/>
              </w:rPr>
            </w:r>
            <w:r>
              <w:rPr>
                <w:noProof/>
                <w:webHidden/>
              </w:rPr>
              <w:fldChar w:fldCharType="separate"/>
            </w:r>
            <w:r w:rsidR="004D7E7B">
              <w:rPr>
                <w:noProof/>
                <w:webHidden/>
              </w:rPr>
              <w:t>3</w:t>
            </w:r>
            <w:r>
              <w:rPr>
                <w:noProof/>
                <w:webHidden/>
              </w:rPr>
              <w:fldChar w:fldCharType="end"/>
            </w:r>
          </w:hyperlink>
        </w:p>
        <w:p w14:paraId="223A625F" w14:textId="5E17AB36" w:rsidR="00465F18" w:rsidRDefault="00465F18">
          <w:pPr>
            <w:pStyle w:val="TOC1"/>
            <w:tabs>
              <w:tab w:val="left" w:pos="440"/>
              <w:tab w:val="right" w:leader="dot" w:pos="10790"/>
            </w:tabs>
            <w:rPr>
              <w:rFonts w:asciiTheme="minorHAnsi" w:eastAsiaTheme="minorEastAsia" w:hAnsiTheme="minorHAnsi"/>
              <w:noProof/>
              <w:szCs w:val="22"/>
              <w:lang w:val="en-GB" w:eastAsia="en-GB"/>
            </w:rPr>
          </w:pPr>
          <w:hyperlink w:anchor="_Toc200138041" w:history="1">
            <w:r w:rsidRPr="00F92321">
              <w:rPr>
                <w:rStyle w:val="Hyperlink"/>
                <w:noProof/>
              </w:rPr>
              <w:t>2)</w:t>
            </w:r>
            <w:r>
              <w:rPr>
                <w:rFonts w:asciiTheme="minorHAnsi" w:eastAsiaTheme="minorEastAsia" w:hAnsiTheme="minorHAnsi"/>
                <w:noProof/>
                <w:szCs w:val="22"/>
                <w:lang w:val="en-GB" w:eastAsia="en-GB"/>
              </w:rPr>
              <w:tab/>
            </w:r>
            <w:r w:rsidRPr="00F92321">
              <w:rPr>
                <w:rStyle w:val="Hyperlink"/>
                <w:noProof/>
              </w:rPr>
              <w:t>Test Documentation</w:t>
            </w:r>
            <w:r>
              <w:rPr>
                <w:noProof/>
                <w:webHidden/>
              </w:rPr>
              <w:tab/>
            </w:r>
            <w:r>
              <w:rPr>
                <w:noProof/>
                <w:webHidden/>
              </w:rPr>
              <w:fldChar w:fldCharType="begin"/>
            </w:r>
            <w:r>
              <w:rPr>
                <w:noProof/>
                <w:webHidden/>
              </w:rPr>
              <w:instrText xml:space="preserve"> PAGEREF _Toc200138041 \h </w:instrText>
            </w:r>
            <w:r>
              <w:rPr>
                <w:noProof/>
                <w:webHidden/>
              </w:rPr>
            </w:r>
            <w:r>
              <w:rPr>
                <w:noProof/>
                <w:webHidden/>
              </w:rPr>
              <w:fldChar w:fldCharType="separate"/>
            </w:r>
            <w:r w:rsidR="004D7E7B">
              <w:rPr>
                <w:noProof/>
                <w:webHidden/>
              </w:rPr>
              <w:t>3</w:t>
            </w:r>
            <w:r>
              <w:rPr>
                <w:noProof/>
                <w:webHidden/>
              </w:rPr>
              <w:fldChar w:fldCharType="end"/>
            </w:r>
          </w:hyperlink>
        </w:p>
        <w:p w14:paraId="34DC9F7E" w14:textId="7C4E6A6E" w:rsidR="00465F18" w:rsidRDefault="00465F18">
          <w:pPr>
            <w:pStyle w:val="TOC1"/>
            <w:tabs>
              <w:tab w:val="left" w:pos="440"/>
              <w:tab w:val="right" w:leader="dot" w:pos="10790"/>
            </w:tabs>
            <w:rPr>
              <w:rFonts w:asciiTheme="minorHAnsi" w:eastAsiaTheme="minorEastAsia" w:hAnsiTheme="minorHAnsi"/>
              <w:noProof/>
              <w:szCs w:val="22"/>
              <w:lang w:val="en-GB" w:eastAsia="en-GB"/>
            </w:rPr>
          </w:pPr>
          <w:hyperlink w:anchor="_Toc200138042" w:history="1">
            <w:r w:rsidRPr="00F92321">
              <w:rPr>
                <w:rStyle w:val="Hyperlink"/>
                <w:noProof/>
              </w:rPr>
              <w:t>3)</w:t>
            </w:r>
            <w:r>
              <w:rPr>
                <w:rFonts w:asciiTheme="minorHAnsi" w:eastAsiaTheme="minorEastAsia" w:hAnsiTheme="minorHAnsi"/>
                <w:noProof/>
                <w:szCs w:val="22"/>
                <w:lang w:val="en-GB" w:eastAsia="en-GB"/>
              </w:rPr>
              <w:tab/>
            </w:r>
            <w:r w:rsidRPr="00F92321">
              <w:rPr>
                <w:rStyle w:val="Hyperlink"/>
                <w:noProof/>
              </w:rPr>
              <w:t>Results of Test Runs</w:t>
            </w:r>
            <w:r>
              <w:rPr>
                <w:noProof/>
                <w:webHidden/>
              </w:rPr>
              <w:tab/>
            </w:r>
            <w:r>
              <w:rPr>
                <w:noProof/>
                <w:webHidden/>
              </w:rPr>
              <w:fldChar w:fldCharType="begin"/>
            </w:r>
            <w:r>
              <w:rPr>
                <w:noProof/>
                <w:webHidden/>
              </w:rPr>
              <w:instrText xml:space="preserve"> PAGEREF _Toc200138042 \h </w:instrText>
            </w:r>
            <w:r>
              <w:rPr>
                <w:noProof/>
                <w:webHidden/>
              </w:rPr>
            </w:r>
            <w:r>
              <w:rPr>
                <w:noProof/>
                <w:webHidden/>
              </w:rPr>
              <w:fldChar w:fldCharType="separate"/>
            </w:r>
            <w:r w:rsidR="004D7E7B">
              <w:rPr>
                <w:noProof/>
                <w:webHidden/>
              </w:rPr>
              <w:t>5</w:t>
            </w:r>
            <w:r>
              <w:rPr>
                <w:noProof/>
                <w:webHidden/>
              </w:rPr>
              <w:fldChar w:fldCharType="end"/>
            </w:r>
          </w:hyperlink>
        </w:p>
        <w:p w14:paraId="0EDF7B78" w14:textId="6A2F558D" w:rsidR="00465F18" w:rsidRDefault="00465F18">
          <w:pPr>
            <w:pStyle w:val="TOC2"/>
            <w:tabs>
              <w:tab w:val="right" w:leader="dot" w:pos="10790"/>
            </w:tabs>
            <w:rPr>
              <w:rFonts w:asciiTheme="minorHAnsi" w:eastAsiaTheme="minorEastAsia" w:hAnsiTheme="minorHAnsi"/>
              <w:noProof/>
              <w:szCs w:val="22"/>
              <w:lang w:val="en-GB" w:eastAsia="en-GB"/>
            </w:rPr>
          </w:pPr>
          <w:hyperlink w:anchor="_Toc200138043" w:history="1">
            <w:r w:rsidRPr="00F92321">
              <w:rPr>
                <w:rStyle w:val="Hyperlink"/>
                <w:noProof/>
              </w:rPr>
              <w:t>  Summary of Test Results</w:t>
            </w:r>
            <w:r>
              <w:rPr>
                <w:noProof/>
                <w:webHidden/>
              </w:rPr>
              <w:tab/>
            </w:r>
            <w:r>
              <w:rPr>
                <w:noProof/>
                <w:webHidden/>
              </w:rPr>
              <w:fldChar w:fldCharType="begin"/>
            </w:r>
            <w:r>
              <w:rPr>
                <w:noProof/>
                <w:webHidden/>
              </w:rPr>
              <w:instrText xml:space="preserve"> PAGEREF _Toc200138043 \h </w:instrText>
            </w:r>
            <w:r>
              <w:rPr>
                <w:noProof/>
                <w:webHidden/>
              </w:rPr>
            </w:r>
            <w:r>
              <w:rPr>
                <w:noProof/>
                <w:webHidden/>
              </w:rPr>
              <w:fldChar w:fldCharType="separate"/>
            </w:r>
            <w:r w:rsidR="004D7E7B">
              <w:rPr>
                <w:noProof/>
                <w:webHidden/>
              </w:rPr>
              <w:t>5</w:t>
            </w:r>
            <w:r>
              <w:rPr>
                <w:noProof/>
                <w:webHidden/>
              </w:rPr>
              <w:fldChar w:fldCharType="end"/>
            </w:r>
          </w:hyperlink>
        </w:p>
        <w:p w14:paraId="2E906424" w14:textId="43510166" w:rsidR="00465F18" w:rsidRDefault="00465F18">
          <w:pPr>
            <w:pStyle w:val="TOC2"/>
            <w:tabs>
              <w:tab w:val="right" w:leader="dot" w:pos="10790"/>
            </w:tabs>
            <w:rPr>
              <w:rFonts w:asciiTheme="minorHAnsi" w:eastAsiaTheme="minorEastAsia" w:hAnsiTheme="minorHAnsi"/>
              <w:noProof/>
              <w:szCs w:val="22"/>
              <w:lang w:val="en-GB" w:eastAsia="en-GB"/>
            </w:rPr>
          </w:pPr>
          <w:hyperlink w:anchor="_Toc200138044" w:history="1">
            <w:r w:rsidRPr="00F92321">
              <w:rPr>
                <w:rStyle w:val="Hyperlink"/>
                <w:noProof/>
              </w:rPr>
              <w:t>  Example Test Output</w:t>
            </w:r>
            <w:r>
              <w:rPr>
                <w:noProof/>
                <w:webHidden/>
              </w:rPr>
              <w:tab/>
            </w:r>
            <w:r>
              <w:rPr>
                <w:noProof/>
                <w:webHidden/>
              </w:rPr>
              <w:fldChar w:fldCharType="begin"/>
            </w:r>
            <w:r>
              <w:rPr>
                <w:noProof/>
                <w:webHidden/>
              </w:rPr>
              <w:instrText xml:space="preserve"> PAGEREF _Toc200138044 \h </w:instrText>
            </w:r>
            <w:r>
              <w:rPr>
                <w:noProof/>
                <w:webHidden/>
              </w:rPr>
            </w:r>
            <w:r>
              <w:rPr>
                <w:noProof/>
                <w:webHidden/>
              </w:rPr>
              <w:fldChar w:fldCharType="separate"/>
            </w:r>
            <w:r w:rsidR="004D7E7B">
              <w:rPr>
                <w:noProof/>
                <w:webHidden/>
              </w:rPr>
              <w:t>5</w:t>
            </w:r>
            <w:r>
              <w:rPr>
                <w:noProof/>
                <w:webHidden/>
              </w:rPr>
              <w:fldChar w:fldCharType="end"/>
            </w:r>
          </w:hyperlink>
        </w:p>
        <w:p w14:paraId="745E7FBC" w14:textId="09571F88" w:rsidR="00465F18" w:rsidRDefault="00465F18">
          <w:pPr>
            <w:pStyle w:val="TOC1"/>
            <w:tabs>
              <w:tab w:val="left" w:pos="440"/>
              <w:tab w:val="right" w:leader="dot" w:pos="10790"/>
            </w:tabs>
            <w:rPr>
              <w:rFonts w:asciiTheme="minorHAnsi" w:eastAsiaTheme="minorEastAsia" w:hAnsiTheme="minorHAnsi"/>
              <w:noProof/>
              <w:szCs w:val="22"/>
              <w:lang w:val="en-GB" w:eastAsia="en-GB"/>
            </w:rPr>
          </w:pPr>
          <w:hyperlink w:anchor="_Toc200138045" w:history="1">
            <w:r w:rsidRPr="00F92321">
              <w:rPr>
                <w:rStyle w:val="Hyperlink"/>
                <w:noProof/>
              </w:rPr>
              <w:t>4)</w:t>
            </w:r>
            <w:r>
              <w:rPr>
                <w:rFonts w:asciiTheme="minorHAnsi" w:eastAsiaTheme="minorEastAsia" w:hAnsiTheme="minorHAnsi"/>
                <w:noProof/>
                <w:szCs w:val="22"/>
                <w:lang w:val="en-GB" w:eastAsia="en-GB"/>
              </w:rPr>
              <w:tab/>
            </w:r>
            <w:r w:rsidRPr="00F92321">
              <w:rPr>
                <w:rStyle w:val="Hyperlink"/>
                <w:noProof/>
              </w:rPr>
              <w:t>Evaluation of Test Results</w:t>
            </w:r>
            <w:r>
              <w:rPr>
                <w:noProof/>
                <w:webHidden/>
              </w:rPr>
              <w:tab/>
            </w:r>
            <w:r>
              <w:rPr>
                <w:noProof/>
                <w:webHidden/>
              </w:rPr>
              <w:fldChar w:fldCharType="begin"/>
            </w:r>
            <w:r>
              <w:rPr>
                <w:noProof/>
                <w:webHidden/>
              </w:rPr>
              <w:instrText xml:space="preserve"> PAGEREF _Toc200138045 \h </w:instrText>
            </w:r>
            <w:r>
              <w:rPr>
                <w:noProof/>
                <w:webHidden/>
              </w:rPr>
            </w:r>
            <w:r>
              <w:rPr>
                <w:noProof/>
                <w:webHidden/>
              </w:rPr>
              <w:fldChar w:fldCharType="separate"/>
            </w:r>
            <w:r w:rsidR="004D7E7B">
              <w:rPr>
                <w:noProof/>
                <w:webHidden/>
              </w:rPr>
              <w:t>5</w:t>
            </w:r>
            <w:r>
              <w:rPr>
                <w:noProof/>
                <w:webHidden/>
              </w:rPr>
              <w:fldChar w:fldCharType="end"/>
            </w:r>
          </w:hyperlink>
        </w:p>
        <w:p w14:paraId="68573426" w14:textId="25DFFD03" w:rsidR="00465F18" w:rsidRDefault="00465F18">
          <w:pPr>
            <w:pStyle w:val="TOC2"/>
            <w:tabs>
              <w:tab w:val="right" w:leader="dot" w:pos="10790"/>
            </w:tabs>
            <w:rPr>
              <w:rFonts w:asciiTheme="minorHAnsi" w:eastAsiaTheme="minorEastAsia" w:hAnsiTheme="minorHAnsi"/>
              <w:noProof/>
              <w:szCs w:val="22"/>
              <w:lang w:val="en-GB" w:eastAsia="en-GB"/>
            </w:rPr>
          </w:pPr>
          <w:hyperlink w:anchor="_Toc200138046" w:history="1">
            <w:r w:rsidRPr="00F92321">
              <w:rPr>
                <w:rStyle w:val="Hyperlink"/>
                <w:noProof/>
              </w:rPr>
              <w:t>  Analysis</w:t>
            </w:r>
            <w:r>
              <w:rPr>
                <w:noProof/>
                <w:webHidden/>
              </w:rPr>
              <w:tab/>
            </w:r>
            <w:r>
              <w:rPr>
                <w:noProof/>
                <w:webHidden/>
              </w:rPr>
              <w:fldChar w:fldCharType="begin"/>
            </w:r>
            <w:r>
              <w:rPr>
                <w:noProof/>
                <w:webHidden/>
              </w:rPr>
              <w:instrText xml:space="preserve"> PAGEREF _Toc200138046 \h </w:instrText>
            </w:r>
            <w:r>
              <w:rPr>
                <w:noProof/>
                <w:webHidden/>
              </w:rPr>
            </w:r>
            <w:r>
              <w:rPr>
                <w:noProof/>
                <w:webHidden/>
              </w:rPr>
              <w:fldChar w:fldCharType="separate"/>
            </w:r>
            <w:r w:rsidR="004D7E7B">
              <w:rPr>
                <w:noProof/>
                <w:webHidden/>
              </w:rPr>
              <w:t>5</w:t>
            </w:r>
            <w:r>
              <w:rPr>
                <w:noProof/>
                <w:webHidden/>
              </w:rPr>
              <w:fldChar w:fldCharType="end"/>
            </w:r>
          </w:hyperlink>
        </w:p>
        <w:p w14:paraId="74788286" w14:textId="40FD364C" w:rsidR="00465F18" w:rsidRDefault="00465F18">
          <w:pPr>
            <w:pStyle w:val="TOC2"/>
            <w:tabs>
              <w:tab w:val="right" w:leader="dot" w:pos="10790"/>
            </w:tabs>
            <w:rPr>
              <w:rFonts w:asciiTheme="minorHAnsi" w:eastAsiaTheme="minorEastAsia" w:hAnsiTheme="minorHAnsi"/>
              <w:noProof/>
              <w:szCs w:val="22"/>
              <w:lang w:val="en-GB" w:eastAsia="en-GB"/>
            </w:rPr>
          </w:pPr>
          <w:hyperlink w:anchor="_Toc200138047" w:history="1">
            <w:r w:rsidRPr="00F92321">
              <w:rPr>
                <w:rStyle w:val="Hyperlink"/>
                <w:noProof/>
              </w:rPr>
              <w:t xml:space="preserve">    </w:t>
            </w:r>
            <w:r>
              <w:rPr>
                <w:rStyle w:val="Hyperlink"/>
                <w:noProof/>
              </w:rPr>
              <w:t xml:space="preserve">    </w:t>
            </w:r>
            <w:r w:rsidRPr="00F92321">
              <w:rPr>
                <w:rStyle w:val="Hyperlink"/>
                <w:noProof/>
              </w:rPr>
              <w:t>Final Conclusion</w:t>
            </w:r>
            <w:r>
              <w:rPr>
                <w:noProof/>
                <w:webHidden/>
              </w:rPr>
              <w:tab/>
            </w:r>
            <w:r>
              <w:rPr>
                <w:noProof/>
                <w:webHidden/>
              </w:rPr>
              <w:fldChar w:fldCharType="begin"/>
            </w:r>
            <w:r>
              <w:rPr>
                <w:noProof/>
                <w:webHidden/>
              </w:rPr>
              <w:instrText xml:space="preserve"> PAGEREF _Toc200138047 \h </w:instrText>
            </w:r>
            <w:r>
              <w:rPr>
                <w:noProof/>
                <w:webHidden/>
              </w:rPr>
            </w:r>
            <w:r>
              <w:rPr>
                <w:noProof/>
                <w:webHidden/>
              </w:rPr>
              <w:fldChar w:fldCharType="separate"/>
            </w:r>
            <w:r w:rsidR="004D7E7B">
              <w:rPr>
                <w:noProof/>
                <w:webHidden/>
              </w:rPr>
              <w:t>6</w:t>
            </w:r>
            <w:r>
              <w:rPr>
                <w:noProof/>
                <w:webHidden/>
              </w:rPr>
              <w:fldChar w:fldCharType="end"/>
            </w:r>
          </w:hyperlink>
        </w:p>
        <w:p w14:paraId="52573BC1" w14:textId="4E343E06" w:rsidR="00FF7DC6" w:rsidRDefault="00FF7DC6">
          <w:r w:rsidRPr="00CD4810">
            <w:rPr>
              <w:rFonts w:cs="Calibri"/>
              <w:b/>
              <w:bCs/>
              <w:noProof/>
            </w:rPr>
            <w:fldChar w:fldCharType="end"/>
          </w:r>
        </w:p>
      </w:sdtContent>
    </w:sdt>
    <w:p w14:paraId="4E9DC9C0" w14:textId="45006882" w:rsidR="00A81248" w:rsidRDefault="00A81248"/>
    <w:p w14:paraId="3BB6211D" w14:textId="55211FDD" w:rsidR="004F1663" w:rsidRDefault="004F1663"/>
    <w:p w14:paraId="72D04251" w14:textId="3A8CFFE2" w:rsidR="004F1663" w:rsidRDefault="004F1663"/>
    <w:p w14:paraId="4E414EA7" w14:textId="3A73366F" w:rsidR="004F1663" w:rsidRDefault="004F1663"/>
    <w:p w14:paraId="70FC0B06" w14:textId="103FE90F" w:rsidR="004F1663" w:rsidRDefault="004F1663"/>
    <w:p w14:paraId="7EDC8BEF" w14:textId="6DF14576" w:rsidR="004F1663" w:rsidRDefault="004F1663" w:rsidP="00600399">
      <w:pPr>
        <w:pStyle w:val="Heading1"/>
      </w:pPr>
    </w:p>
    <w:p w14:paraId="5C02A099" w14:textId="6BD7FA9A" w:rsidR="004F1663" w:rsidRDefault="004F1663"/>
    <w:p w14:paraId="57B5CACC" w14:textId="7431E0D4" w:rsidR="004F1663" w:rsidRDefault="004F1663"/>
    <w:p w14:paraId="388B145C" w14:textId="4A98E443" w:rsidR="004F1663" w:rsidRDefault="004F1663"/>
    <w:p w14:paraId="6679CC2F" w14:textId="699B0BDA" w:rsidR="004F1663" w:rsidRDefault="004F1663"/>
    <w:p w14:paraId="7C228FCB" w14:textId="54F36AA3" w:rsidR="004F1663" w:rsidRDefault="004F1663"/>
    <w:p w14:paraId="194ECDDA" w14:textId="7F3BE77A" w:rsidR="004F1663" w:rsidRDefault="004F1663"/>
    <w:p w14:paraId="382C37DF" w14:textId="136825EE" w:rsidR="004F1663" w:rsidRDefault="004F1663"/>
    <w:p w14:paraId="1D83CC9E" w14:textId="644D82DE" w:rsidR="004F1663" w:rsidRDefault="004F1663"/>
    <w:p w14:paraId="0CA264B4" w14:textId="4CFE1000" w:rsidR="004F1663" w:rsidRDefault="004F1663"/>
    <w:p w14:paraId="49B8BC32" w14:textId="4F18AF18" w:rsidR="004F1663" w:rsidRDefault="004F1663"/>
    <w:p w14:paraId="0101F8E6" w14:textId="43B6467A" w:rsidR="004F1663" w:rsidRDefault="004F1663"/>
    <w:p w14:paraId="42BA95A1" w14:textId="004E300D" w:rsidR="004F1663" w:rsidRDefault="004F1663"/>
    <w:p w14:paraId="52961872" w14:textId="6334B052" w:rsidR="00535A4D" w:rsidRDefault="00535A4D"/>
    <w:p w14:paraId="775D1905" w14:textId="4995CFD9" w:rsidR="00535A4D" w:rsidRDefault="00535A4D"/>
    <w:p w14:paraId="13539B91" w14:textId="0983B417" w:rsidR="00535A4D" w:rsidRDefault="00535A4D"/>
    <w:p w14:paraId="1CA0827E" w14:textId="54BACEB9" w:rsidR="00535A4D" w:rsidRDefault="00535A4D"/>
    <w:p w14:paraId="1D997CD4" w14:textId="77777777" w:rsidR="00535A4D" w:rsidRDefault="00535A4D"/>
    <w:p w14:paraId="4621004C" w14:textId="7B153C79" w:rsidR="004F1663" w:rsidRDefault="004F1663"/>
    <w:p w14:paraId="3B6DD365" w14:textId="38024693" w:rsidR="00417EA0" w:rsidRDefault="00417EA0" w:rsidP="004F1663">
      <w:pPr>
        <w:rPr>
          <w:rFonts w:cs="Calibri"/>
        </w:rPr>
      </w:pPr>
    </w:p>
    <w:p w14:paraId="4A5A4726" w14:textId="2BC161EA" w:rsidR="007A77D0" w:rsidRDefault="007A77D0" w:rsidP="004F1663">
      <w:pPr>
        <w:rPr>
          <w:rFonts w:cs="Calibri"/>
        </w:rPr>
      </w:pPr>
    </w:p>
    <w:p w14:paraId="34D61677" w14:textId="14289F83" w:rsidR="007A77D0" w:rsidRDefault="007A77D0" w:rsidP="004F1663">
      <w:pPr>
        <w:rPr>
          <w:rFonts w:cs="Calibri"/>
        </w:rPr>
      </w:pPr>
    </w:p>
    <w:p w14:paraId="757C149E" w14:textId="77777777" w:rsidR="007A77D0" w:rsidRDefault="007A77D0" w:rsidP="004F1663">
      <w:pPr>
        <w:rPr>
          <w:rFonts w:cs="Calibri"/>
        </w:rPr>
      </w:pPr>
    </w:p>
    <w:p w14:paraId="1DAE81B1" w14:textId="77777777" w:rsidR="00A754B6" w:rsidRPr="001A0C92" w:rsidRDefault="00A754B6" w:rsidP="004F1663">
      <w:pPr>
        <w:rPr>
          <w:rFonts w:cs="Calibri"/>
        </w:rPr>
      </w:pPr>
    </w:p>
    <w:p w14:paraId="1B3D7638" w14:textId="44B08669" w:rsidR="004F1663" w:rsidRPr="00600399" w:rsidRDefault="004F1663" w:rsidP="00600399">
      <w:pPr>
        <w:pStyle w:val="Heading1"/>
        <w:numPr>
          <w:ilvl w:val="0"/>
          <w:numId w:val="5"/>
        </w:numPr>
      </w:pPr>
      <w:bookmarkStart w:id="0" w:name="_Toc200138037"/>
      <w:r w:rsidRPr="00600399">
        <w:lastRenderedPageBreak/>
        <w:t>Test Plan</w:t>
      </w:r>
      <w:bookmarkEnd w:id="0"/>
    </w:p>
    <w:p w14:paraId="43213AD8" w14:textId="77777777" w:rsidR="00BE53D8" w:rsidRPr="00BE53D8" w:rsidRDefault="00BE53D8" w:rsidP="00BE53D8"/>
    <w:p w14:paraId="1FED039C" w14:textId="6A09A8ED" w:rsidR="004F1663" w:rsidRDefault="004F1663" w:rsidP="00096646">
      <w:pPr>
        <w:pStyle w:val="Heading2"/>
      </w:pPr>
      <w:bookmarkStart w:id="1" w:name="_Toc200138038"/>
      <w:r w:rsidRPr="00BE53D8">
        <w:t>  Test Strategy</w:t>
      </w:r>
      <w:bookmarkEnd w:id="1"/>
    </w:p>
    <w:p w14:paraId="0FA28303" w14:textId="77777777" w:rsidR="00BB1FFA" w:rsidRPr="00BB1FFA" w:rsidRDefault="00BB1FFA" w:rsidP="00BB1FFA">
      <w:pPr>
        <w:rPr>
          <w:rFonts w:cs="Calibri"/>
          <w:szCs w:val="22"/>
        </w:rPr>
      </w:pPr>
    </w:p>
    <w:p w14:paraId="32714BEF" w14:textId="3A554204" w:rsidR="00BB1FFA" w:rsidRPr="00BB1FFA" w:rsidRDefault="00BB1FFA" w:rsidP="00BB1FFA">
      <w:pPr>
        <w:rPr>
          <w:rFonts w:cs="Calibri"/>
          <w:szCs w:val="22"/>
        </w:rPr>
      </w:pPr>
      <w:r w:rsidRPr="00BB1FFA">
        <w:rPr>
          <w:rFonts w:cs="Calibri"/>
          <w:szCs w:val="22"/>
        </w:rPr>
        <w:t>The purpose of this document is to present automated tests.</w:t>
      </w:r>
      <w:r w:rsidR="00E73C95">
        <w:rPr>
          <w:rFonts w:cs="Calibri"/>
          <w:szCs w:val="22"/>
        </w:rPr>
        <w:t xml:space="preserve"> </w:t>
      </w:r>
      <w:r w:rsidRPr="00BB1FFA">
        <w:rPr>
          <w:rFonts w:cs="Calibri"/>
          <w:szCs w:val="22"/>
        </w:rPr>
        <w:t>In the project, JUnit tests for Java were used.</w:t>
      </w:r>
    </w:p>
    <w:p w14:paraId="46EE8DC7" w14:textId="77777777" w:rsidR="00E73C95" w:rsidRPr="00E73C95" w:rsidRDefault="00BB1FFA" w:rsidP="00E73C95">
      <w:pPr>
        <w:rPr>
          <w:rFonts w:cs="Calibri"/>
          <w:szCs w:val="22"/>
        </w:rPr>
      </w:pPr>
      <w:r w:rsidRPr="00BB1FFA">
        <w:rPr>
          <w:rFonts w:cs="Calibri"/>
          <w:szCs w:val="22"/>
        </w:rPr>
        <w:t xml:space="preserve">One class was created following the TDD (Test-Driven Development) approach, meaning that the test was written first before the creation of the </w:t>
      </w:r>
      <w:proofErr w:type="spellStart"/>
      <w:r w:rsidRPr="00BB1FFA">
        <w:rPr>
          <w:rFonts w:cs="Calibri"/>
          <w:szCs w:val="22"/>
        </w:rPr>
        <w:t>LoginController</w:t>
      </w:r>
      <w:proofErr w:type="spellEnd"/>
      <w:r w:rsidRPr="00BB1FFA">
        <w:rPr>
          <w:rFonts w:cs="Calibri"/>
          <w:szCs w:val="22"/>
        </w:rPr>
        <w:t xml:space="preserve"> class, which contains the authenticate method that verifies the login and password.</w:t>
      </w:r>
      <w:r w:rsidR="00E73C95">
        <w:rPr>
          <w:rFonts w:cs="Calibri"/>
          <w:szCs w:val="22"/>
        </w:rPr>
        <w:t xml:space="preserve"> </w:t>
      </w:r>
      <w:r w:rsidR="00E73C95" w:rsidRPr="00E73C95">
        <w:rPr>
          <w:rFonts w:cs="Calibri"/>
          <w:szCs w:val="22"/>
        </w:rPr>
        <w:t xml:space="preserve">The test was designed to fail initially because the </w:t>
      </w:r>
      <w:proofErr w:type="spellStart"/>
      <w:r w:rsidR="00E73C95" w:rsidRPr="00E73C95">
        <w:rPr>
          <w:rFonts w:cs="Calibri"/>
          <w:szCs w:val="22"/>
        </w:rPr>
        <w:t>LoginController</w:t>
      </w:r>
      <w:proofErr w:type="spellEnd"/>
      <w:r w:rsidR="00E73C95" w:rsidRPr="00E73C95">
        <w:rPr>
          <w:rFonts w:cs="Calibri"/>
          <w:szCs w:val="22"/>
        </w:rPr>
        <w:t xml:space="preserve"> class did not yet exist.</w:t>
      </w:r>
    </w:p>
    <w:p w14:paraId="575831CD" w14:textId="77777777" w:rsidR="00BD0E64" w:rsidRPr="00BD0E64" w:rsidRDefault="00E73C95" w:rsidP="00BD0E64">
      <w:pPr>
        <w:rPr>
          <w:rFonts w:cs="Calibri"/>
          <w:szCs w:val="22"/>
        </w:rPr>
      </w:pPr>
      <w:r w:rsidRPr="00E73C95">
        <w:rPr>
          <w:rFonts w:cs="Calibri"/>
          <w:szCs w:val="22"/>
        </w:rPr>
        <w:t>After the class was implemented, the test passed, confirming that the test was correctly written and aligned with the test plan.</w:t>
      </w:r>
      <w:r w:rsidR="00B92C57">
        <w:rPr>
          <w:rFonts w:cs="Calibri"/>
          <w:szCs w:val="22"/>
        </w:rPr>
        <w:t xml:space="preserve"> </w:t>
      </w:r>
      <w:r w:rsidR="00B92C57" w:rsidRPr="00B92C57">
        <w:rPr>
          <w:rFonts w:cs="Calibri"/>
          <w:szCs w:val="22"/>
        </w:rPr>
        <w:t>The remaining tests were written after the corresponding classes had been implemented, as it was initially unclear which classes would require testing and what the final structure of the project would look like.</w:t>
      </w:r>
      <w:r w:rsidR="00BD0E64">
        <w:rPr>
          <w:rFonts w:cs="Calibri"/>
          <w:szCs w:val="22"/>
        </w:rPr>
        <w:t xml:space="preserve"> </w:t>
      </w:r>
      <w:r w:rsidR="00BD0E64" w:rsidRPr="00BD0E64">
        <w:rPr>
          <w:rFonts w:cs="Calibri"/>
          <w:szCs w:val="22"/>
        </w:rPr>
        <w:t>The tests are not focused on integration or manual testing. Integration testing would have required a separate JSON file, which was considered unnecessary for the scope of this project. Additionally, manual tests were not included, as they were not part of the project requirements.</w:t>
      </w:r>
    </w:p>
    <w:p w14:paraId="240EEAE6" w14:textId="6D7B62E8" w:rsidR="00BB1FFA" w:rsidRPr="00BB1FFA" w:rsidRDefault="00BB1FFA" w:rsidP="00E73C95">
      <w:pPr>
        <w:rPr>
          <w:rFonts w:cs="Calibri"/>
          <w:szCs w:val="22"/>
        </w:rPr>
      </w:pPr>
    </w:p>
    <w:p w14:paraId="31998313" w14:textId="77777777" w:rsidR="00BE53D8" w:rsidRPr="00BE53D8" w:rsidRDefault="00BE53D8" w:rsidP="00096646">
      <w:pPr>
        <w:pStyle w:val="Heading2"/>
      </w:pPr>
    </w:p>
    <w:p w14:paraId="62B0332A" w14:textId="16BDEFA9" w:rsidR="004F1663" w:rsidRDefault="004F1663" w:rsidP="00096646">
      <w:pPr>
        <w:pStyle w:val="Heading2"/>
      </w:pPr>
      <w:bookmarkStart w:id="2" w:name="_Toc200138039"/>
      <w:r w:rsidRPr="00BE53D8">
        <w:t>  Tools and Technologies</w:t>
      </w:r>
      <w:bookmarkEnd w:id="2"/>
    </w:p>
    <w:p w14:paraId="0F9FE02B" w14:textId="40431DC8" w:rsidR="00B70006" w:rsidRDefault="00B70006" w:rsidP="00B70006">
      <w:pPr>
        <w:rPr>
          <w:rFonts w:cs="Calibri"/>
          <w:szCs w:val="22"/>
        </w:rPr>
      </w:pPr>
      <w:r>
        <w:rPr>
          <w:rFonts w:cs="Calibri"/>
          <w:szCs w:val="22"/>
        </w:rPr>
        <w:br/>
        <w:t>In this project was used following tools:</w:t>
      </w:r>
    </w:p>
    <w:p w14:paraId="69DA5353" w14:textId="77777777" w:rsidR="009F06DB" w:rsidRDefault="009F06DB" w:rsidP="00B70006">
      <w:pPr>
        <w:rPr>
          <w:rFonts w:cs="Calibri"/>
          <w:szCs w:val="22"/>
        </w:rPr>
      </w:pPr>
    </w:p>
    <w:p w14:paraId="23DFE6F1" w14:textId="0BB7E3C6" w:rsidR="00B70006" w:rsidRPr="00B70006" w:rsidRDefault="00B70006" w:rsidP="00B70006">
      <w:pPr>
        <w:rPr>
          <w:rFonts w:cs="Calibri"/>
          <w:szCs w:val="22"/>
        </w:rPr>
      </w:pPr>
      <w:r w:rsidRPr="00B70006">
        <w:rPr>
          <w:rFonts w:cs="Calibri"/>
          <w:szCs w:val="22"/>
        </w:rPr>
        <w:t xml:space="preserve">JUnit 5 </w:t>
      </w:r>
      <w:r>
        <w:rPr>
          <w:rFonts w:cs="Calibri"/>
          <w:szCs w:val="22"/>
        </w:rPr>
        <w:t xml:space="preserve">- </w:t>
      </w:r>
      <w:r w:rsidRPr="00B70006">
        <w:rPr>
          <w:rFonts w:cs="Calibri"/>
          <w:szCs w:val="22"/>
        </w:rPr>
        <w:t>for writing and executing automated unit tests in Java.</w:t>
      </w:r>
    </w:p>
    <w:p w14:paraId="5FAB68EA" w14:textId="7B489235" w:rsidR="00B70006" w:rsidRPr="00B70006" w:rsidRDefault="00B70006" w:rsidP="00B70006">
      <w:pPr>
        <w:rPr>
          <w:rFonts w:cs="Calibri"/>
          <w:szCs w:val="22"/>
        </w:rPr>
      </w:pPr>
      <w:r w:rsidRPr="00B70006">
        <w:rPr>
          <w:rFonts w:cs="Calibri"/>
          <w:szCs w:val="22"/>
        </w:rPr>
        <w:t xml:space="preserve">Gson </w:t>
      </w:r>
      <w:r>
        <w:rPr>
          <w:rFonts w:cs="Calibri"/>
          <w:szCs w:val="22"/>
        </w:rPr>
        <w:t>-</w:t>
      </w:r>
      <w:r w:rsidRPr="00B70006">
        <w:rPr>
          <w:rFonts w:cs="Calibri"/>
          <w:szCs w:val="22"/>
        </w:rPr>
        <w:t xml:space="preserve"> a library used for handling JSON file operations such as saving and loading player data.</w:t>
      </w:r>
    </w:p>
    <w:p w14:paraId="5C6C91D4" w14:textId="2D4BC8E7" w:rsidR="00B70006" w:rsidRDefault="00B70006" w:rsidP="00B70006">
      <w:pPr>
        <w:rPr>
          <w:rFonts w:cs="Calibri"/>
          <w:szCs w:val="22"/>
        </w:rPr>
      </w:pPr>
      <w:r w:rsidRPr="00B70006">
        <w:rPr>
          <w:rFonts w:cs="Calibri"/>
          <w:szCs w:val="22"/>
        </w:rPr>
        <w:t xml:space="preserve">Eclipse </w:t>
      </w:r>
      <w:r>
        <w:rPr>
          <w:rFonts w:cs="Calibri"/>
          <w:szCs w:val="22"/>
        </w:rPr>
        <w:t xml:space="preserve">- </w:t>
      </w:r>
      <w:r w:rsidRPr="00B70006">
        <w:rPr>
          <w:rFonts w:cs="Calibri"/>
          <w:szCs w:val="22"/>
        </w:rPr>
        <w:t>used as the main development and testing environment.</w:t>
      </w:r>
    </w:p>
    <w:p w14:paraId="4F6712A5" w14:textId="77777777" w:rsidR="009F06DB" w:rsidRPr="00BE53D8" w:rsidRDefault="009F06DB" w:rsidP="00B70006"/>
    <w:p w14:paraId="1CA7B4A4" w14:textId="5D9378A6" w:rsidR="004F1663" w:rsidRDefault="004F1663" w:rsidP="00096646">
      <w:pPr>
        <w:pStyle w:val="Heading2"/>
      </w:pPr>
      <w:bookmarkStart w:id="3" w:name="_Toc200138040"/>
      <w:r w:rsidRPr="00BE53D8">
        <w:t>  Test Objectives</w:t>
      </w:r>
      <w:bookmarkEnd w:id="3"/>
    </w:p>
    <w:p w14:paraId="7D886D0A" w14:textId="77777777" w:rsidR="00641C77" w:rsidRPr="00641C77" w:rsidRDefault="00641C77" w:rsidP="00641C77"/>
    <w:p w14:paraId="1DE35452" w14:textId="055802F3" w:rsidR="00641C77" w:rsidRDefault="00641C77" w:rsidP="00F335B3">
      <w:pPr>
        <w:pStyle w:val="ListParagraph"/>
        <w:numPr>
          <w:ilvl w:val="0"/>
          <w:numId w:val="6"/>
        </w:numPr>
      </w:pPr>
      <w:r>
        <w:t>To verify that key functionalities registration, login, score handling, and session control work as expected.</w:t>
      </w:r>
    </w:p>
    <w:p w14:paraId="22FA4B34" w14:textId="77777777" w:rsidR="00641C77" w:rsidRDefault="00641C77" w:rsidP="00F335B3">
      <w:pPr>
        <w:pStyle w:val="ListParagraph"/>
        <w:numPr>
          <w:ilvl w:val="0"/>
          <w:numId w:val="6"/>
        </w:numPr>
      </w:pPr>
      <w:r>
        <w:t>To confirm that the code behaves correctly with valid and invalid input.</w:t>
      </w:r>
    </w:p>
    <w:p w14:paraId="3277C190" w14:textId="77777777" w:rsidR="00641C77" w:rsidRDefault="00641C77" w:rsidP="00F335B3">
      <w:pPr>
        <w:pStyle w:val="ListParagraph"/>
        <w:numPr>
          <w:ilvl w:val="0"/>
          <w:numId w:val="6"/>
        </w:numPr>
      </w:pPr>
      <w:r>
        <w:t>To ensure that the application meets the functional requirements defined during the development phase.</w:t>
      </w:r>
    </w:p>
    <w:p w14:paraId="1778565E" w14:textId="77777777" w:rsidR="00641C77" w:rsidRDefault="00641C77" w:rsidP="00F335B3">
      <w:pPr>
        <w:pStyle w:val="ListParagraph"/>
        <w:numPr>
          <w:ilvl w:val="0"/>
          <w:numId w:val="6"/>
        </w:numPr>
      </w:pPr>
      <w:r>
        <w:t>To detect and correct any logic or data processing errors.</w:t>
      </w:r>
    </w:p>
    <w:p w14:paraId="448FF6EE" w14:textId="5B8A23FD" w:rsidR="007D2FEB" w:rsidRPr="007D2FEB" w:rsidRDefault="00641C77" w:rsidP="00F335B3">
      <w:pPr>
        <w:pStyle w:val="ListParagraph"/>
        <w:numPr>
          <w:ilvl w:val="0"/>
          <w:numId w:val="6"/>
        </w:numPr>
      </w:pPr>
      <w:r>
        <w:t>To validate the correctness of data saving and loading using JSON files.</w:t>
      </w:r>
    </w:p>
    <w:p w14:paraId="56B5C62C" w14:textId="5BCAD60F" w:rsidR="004F1663" w:rsidRPr="00600399" w:rsidRDefault="004F1663" w:rsidP="00600399">
      <w:pPr>
        <w:pStyle w:val="Heading1"/>
        <w:numPr>
          <w:ilvl w:val="0"/>
          <w:numId w:val="5"/>
        </w:numPr>
      </w:pPr>
      <w:bookmarkStart w:id="4" w:name="_Toc200138041"/>
      <w:r w:rsidRPr="00600399">
        <w:t>Test Documentation</w:t>
      </w:r>
      <w:bookmarkEnd w:id="4"/>
    </w:p>
    <w:p w14:paraId="0F82E694" w14:textId="3CAFD602" w:rsidR="00E313C1" w:rsidRDefault="00E313C1" w:rsidP="00E313C1"/>
    <w:tbl>
      <w:tblPr>
        <w:tblStyle w:val="TableGrid"/>
        <w:tblW w:w="0" w:type="auto"/>
        <w:tblLook w:val="04A0" w:firstRow="1" w:lastRow="0" w:firstColumn="1" w:lastColumn="0" w:noHBand="0" w:noVBand="1"/>
      </w:tblPr>
      <w:tblGrid>
        <w:gridCol w:w="1413"/>
        <w:gridCol w:w="2183"/>
        <w:gridCol w:w="1798"/>
        <w:gridCol w:w="3106"/>
        <w:gridCol w:w="2290"/>
      </w:tblGrid>
      <w:tr w:rsidR="00E07550" w14:paraId="738CC501" w14:textId="77777777" w:rsidTr="007069E5">
        <w:tc>
          <w:tcPr>
            <w:tcW w:w="10790" w:type="dxa"/>
            <w:gridSpan w:val="5"/>
            <w:shd w:val="clear" w:color="auto" w:fill="F2F2F2" w:themeFill="background1" w:themeFillShade="F2"/>
          </w:tcPr>
          <w:p w14:paraId="6DB5D3D7" w14:textId="0A0960CA" w:rsidR="00E07550" w:rsidRDefault="00E07550" w:rsidP="00B37520">
            <w:r>
              <w:t xml:space="preserve">Class </w:t>
            </w:r>
            <w:proofErr w:type="gramStart"/>
            <w:r>
              <w:t>Name :</w:t>
            </w:r>
            <w:proofErr w:type="gramEnd"/>
            <w:r>
              <w:t xml:space="preserve">  </w:t>
            </w:r>
            <w:r w:rsidR="004615F3" w:rsidRPr="004615F3">
              <w:t>PlayerTest</w:t>
            </w:r>
            <w:r>
              <w:t xml:space="preserve">                                                                     Test Name :</w:t>
            </w:r>
            <w:r w:rsidR="005F4C5E">
              <w:t xml:space="preserve"> </w:t>
            </w:r>
            <w:proofErr w:type="spellStart"/>
            <w:r w:rsidR="005F4C5E" w:rsidRPr="005F4C5E">
              <w:t>shouldAddScoreCorrectly</w:t>
            </w:r>
            <w:proofErr w:type="spellEnd"/>
          </w:p>
        </w:tc>
      </w:tr>
      <w:tr w:rsidR="002A55CA" w14:paraId="5CD0BD4F" w14:textId="77777777" w:rsidTr="007069E5">
        <w:tc>
          <w:tcPr>
            <w:tcW w:w="1413" w:type="dxa"/>
            <w:shd w:val="clear" w:color="auto" w:fill="C4F2F2" w:themeFill="accent4" w:themeFillShade="E6"/>
          </w:tcPr>
          <w:p w14:paraId="75D0008A" w14:textId="7B071909" w:rsidR="002A55CA" w:rsidRDefault="002A55CA" w:rsidP="00E313C1">
            <w:r>
              <w:t>Test Case ID</w:t>
            </w:r>
          </w:p>
        </w:tc>
        <w:tc>
          <w:tcPr>
            <w:tcW w:w="2183" w:type="dxa"/>
            <w:shd w:val="clear" w:color="auto" w:fill="C4F2F2" w:themeFill="accent4" w:themeFillShade="E6"/>
          </w:tcPr>
          <w:p w14:paraId="47B1A6FE" w14:textId="5A7AFF45" w:rsidR="002A55CA" w:rsidRDefault="002A55CA" w:rsidP="00E313C1">
            <w:r w:rsidRPr="008A4721">
              <w:t>Test Description</w:t>
            </w:r>
          </w:p>
        </w:tc>
        <w:tc>
          <w:tcPr>
            <w:tcW w:w="1798" w:type="dxa"/>
            <w:shd w:val="clear" w:color="auto" w:fill="C4F2F2" w:themeFill="accent4" w:themeFillShade="E6"/>
          </w:tcPr>
          <w:p w14:paraId="056037AB" w14:textId="1B67E215" w:rsidR="002A55CA" w:rsidRDefault="002A55CA" w:rsidP="00E313C1">
            <w:r w:rsidRPr="00587B2E">
              <w:t>Input Data</w:t>
            </w:r>
          </w:p>
        </w:tc>
        <w:tc>
          <w:tcPr>
            <w:tcW w:w="3106" w:type="dxa"/>
            <w:shd w:val="clear" w:color="auto" w:fill="C4F2F2" w:themeFill="accent4" w:themeFillShade="E6"/>
          </w:tcPr>
          <w:p w14:paraId="574442FB" w14:textId="423F1C33" w:rsidR="002A55CA" w:rsidRDefault="002A55CA" w:rsidP="00E313C1">
            <w:r w:rsidRPr="005E02B9">
              <w:t>Expected Result</w:t>
            </w:r>
          </w:p>
        </w:tc>
        <w:tc>
          <w:tcPr>
            <w:tcW w:w="2290" w:type="dxa"/>
            <w:shd w:val="clear" w:color="auto" w:fill="C4F2F2" w:themeFill="accent4" w:themeFillShade="E6"/>
          </w:tcPr>
          <w:p w14:paraId="25021AF4" w14:textId="366F8653" w:rsidR="002A55CA" w:rsidRDefault="002A55CA" w:rsidP="00E313C1">
            <w:r w:rsidRPr="00361651">
              <w:t>Actual Result</w:t>
            </w:r>
            <w:r>
              <w:t xml:space="preserve"> &amp; </w:t>
            </w:r>
            <w:r>
              <w:t>Status</w:t>
            </w:r>
          </w:p>
        </w:tc>
      </w:tr>
      <w:tr w:rsidR="002A55CA" w14:paraId="23A29152" w14:textId="77777777" w:rsidTr="00500F6A">
        <w:tc>
          <w:tcPr>
            <w:tcW w:w="1413" w:type="dxa"/>
          </w:tcPr>
          <w:p w14:paraId="00C280AA" w14:textId="489D45A9" w:rsidR="002A55CA" w:rsidRDefault="002A55CA" w:rsidP="00C1084E">
            <w:pPr>
              <w:jc w:val="center"/>
            </w:pPr>
            <w:r>
              <w:t>Test01</w:t>
            </w:r>
          </w:p>
        </w:tc>
        <w:tc>
          <w:tcPr>
            <w:tcW w:w="2183" w:type="dxa"/>
          </w:tcPr>
          <w:p w14:paraId="40CEB70D" w14:textId="35F5526F" w:rsidR="002A55CA" w:rsidRPr="008A4721" w:rsidRDefault="002A55CA" w:rsidP="00E313C1">
            <w:r w:rsidRPr="00881E3A">
              <w:t>Add score to player</w:t>
            </w:r>
            <w:r w:rsidRPr="00881E3A">
              <w:tab/>
            </w:r>
          </w:p>
        </w:tc>
        <w:tc>
          <w:tcPr>
            <w:tcW w:w="1798" w:type="dxa"/>
          </w:tcPr>
          <w:p w14:paraId="55513787" w14:textId="1C6B00B2" w:rsidR="002A55CA" w:rsidRDefault="002A55CA" w:rsidP="00E313C1">
            <w:r w:rsidRPr="008C1BCD">
              <w:t>+50, then -30</w:t>
            </w:r>
            <w:r w:rsidRPr="008C1BCD">
              <w:tab/>
            </w:r>
          </w:p>
        </w:tc>
        <w:tc>
          <w:tcPr>
            <w:tcW w:w="3106" w:type="dxa"/>
          </w:tcPr>
          <w:p w14:paraId="27CC1820" w14:textId="1CAB5078" w:rsidR="002A55CA" w:rsidRDefault="002A55CA" w:rsidP="00E313C1">
            <w:r w:rsidRPr="00407DE0">
              <w:t>Score updated</w:t>
            </w:r>
            <w:r>
              <w:t xml:space="preserve"> (count)</w:t>
            </w:r>
            <w:r w:rsidRPr="00407DE0">
              <w:t xml:space="preserve"> correctly</w:t>
            </w:r>
          </w:p>
        </w:tc>
        <w:tc>
          <w:tcPr>
            <w:tcW w:w="2290" w:type="dxa"/>
          </w:tcPr>
          <w:p w14:paraId="62A65F4A" w14:textId="07062A09" w:rsidR="002A55CA" w:rsidRDefault="008814C2" w:rsidP="00E313C1">
            <w:r>
              <w:t>Pass</w:t>
            </w:r>
          </w:p>
        </w:tc>
      </w:tr>
      <w:tr w:rsidR="00857BAA" w14:paraId="506C823F" w14:textId="77777777" w:rsidTr="00500F6A">
        <w:tc>
          <w:tcPr>
            <w:tcW w:w="1413" w:type="dxa"/>
          </w:tcPr>
          <w:p w14:paraId="4EFB6228" w14:textId="36668F58" w:rsidR="00857BAA" w:rsidRDefault="00857BAA" w:rsidP="00E313C1">
            <w:r>
              <w:t>Comment</w:t>
            </w:r>
          </w:p>
        </w:tc>
        <w:tc>
          <w:tcPr>
            <w:tcW w:w="9377" w:type="dxa"/>
            <w:gridSpan w:val="4"/>
          </w:tcPr>
          <w:p w14:paraId="7D8E1FF2" w14:textId="775F96F4" w:rsidR="00857BAA" w:rsidRDefault="002C5011" w:rsidP="00E313C1">
            <w:r w:rsidRPr="002C5011">
              <w:t xml:space="preserve">Used </w:t>
            </w:r>
            <w:proofErr w:type="spellStart"/>
            <w:r w:rsidRPr="002C5011">
              <w:t>assertEquals</w:t>
            </w:r>
            <w:proofErr w:type="spellEnd"/>
            <w:r w:rsidRPr="002C5011">
              <w:t xml:space="preserve"> to compare the new score value with the expected result, ensuring that the score is updated correctly after calling </w:t>
            </w:r>
            <w:proofErr w:type="spellStart"/>
            <w:proofErr w:type="gramStart"/>
            <w:r w:rsidRPr="002C5011">
              <w:t>addScore</w:t>
            </w:r>
            <w:proofErr w:type="spellEnd"/>
            <w:r w:rsidRPr="002C5011">
              <w:t>(</w:t>
            </w:r>
            <w:proofErr w:type="gramEnd"/>
            <w:r w:rsidRPr="002C5011">
              <w:t>).</w:t>
            </w:r>
          </w:p>
        </w:tc>
      </w:tr>
      <w:tr w:rsidR="005C372C" w14:paraId="220F378F" w14:textId="77777777" w:rsidTr="007069E5">
        <w:tc>
          <w:tcPr>
            <w:tcW w:w="10790" w:type="dxa"/>
            <w:gridSpan w:val="5"/>
            <w:shd w:val="clear" w:color="auto" w:fill="F2F2F2" w:themeFill="background1" w:themeFillShade="F2"/>
          </w:tcPr>
          <w:p w14:paraId="511B5EC3" w14:textId="184D4F75" w:rsidR="005C372C" w:rsidRDefault="005C372C" w:rsidP="00B37520">
            <w:r>
              <w:t xml:space="preserve">Class </w:t>
            </w:r>
            <w:proofErr w:type="gramStart"/>
            <w:r>
              <w:t>Name :</w:t>
            </w:r>
            <w:proofErr w:type="gramEnd"/>
            <w:r>
              <w:t xml:space="preserve">  </w:t>
            </w:r>
            <w:r w:rsidRPr="004615F3">
              <w:t>PlayerTest</w:t>
            </w:r>
            <w:r>
              <w:t xml:space="preserve">                                                                     Test Name : </w:t>
            </w:r>
            <w:proofErr w:type="spellStart"/>
            <w:r w:rsidR="00F22D0A" w:rsidRPr="00F22D0A">
              <w:t>shouldReturnCorrectName</w:t>
            </w:r>
            <w:proofErr w:type="spellEnd"/>
          </w:p>
        </w:tc>
      </w:tr>
      <w:tr w:rsidR="002A55CA" w14:paraId="26C263D6" w14:textId="77777777" w:rsidTr="007069E5">
        <w:tc>
          <w:tcPr>
            <w:tcW w:w="1413" w:type="dxa"/>
            <w:shd w:val="clear" w:color="auto" w:fill="C4F2F2" w:themeFill="accent4" w:themeFillShade="E6"/>
          </w:tcPr>
          <w:p w14:paraId="3CD31ED3" w14:textId="77777777" w:rsidR="002A55CA" w:rsidRDefault="002A55CA" w:rsidP="00B37520">
            <w:r>
              <w:t>Test Case ID</w:t>
            </w:r>
          </w:p>
        </w:tc>
        <w:tc>
          <w:tcPr>
            <w:tcW w:w="2183" w:type="dxa"/>
            <w:shd w:val="clear" w:color="auto" w:fill="C4F2F2" w:themeFill="accent4" w:themeFillShade="E6"/>
          </w:tcPr>
          <w:p w14:paraId="0A524F22" w14:textId="77777777" w:rsidR="002A55CA" w:rsidRDefault="002A55CA" w:rsidP="00B37520">
            <w:r w:rsidRPr="008A4721">
              <w:t>Test Description</w:t>
            </w:r>
          </w:p>
        </w:tc>
        <w:tc>
          <w:tcPr>
            <w:tcW w:w="1798" w:type="dxa"/>
            <w:shd w:val="clear" w:color="auto" w:fill="C4F2F2" w:themeFill="accent4" w:themeFillShade="E6"/>
          </w:tcPr>
          <w:p w14:paraId="12B293F6" w14:textId="77777777" w:rsidR="002A55CA" w:rsidRDefault="002A55CA" w:rsidP="00B37520">
            <w:r w:rsidRPr="00587B2E">
              <w:t>Input Data</w:t>
            </w:r>
          </w:p>
        </w:tc>
        <w:tc>
          <w:tcPr>
            <w:tcW w:w="3106" w:type="dxa"/>
            <w:shd w:val="clear" w:color="auto" w:fill="C4F2F2" w:themeFill="accent4" w:themeFillShade="E6"/>
          </w:tcPr>
          <w:p w14:paraId="67E2F837" w14:textId="77777777" w:rsidR="002A55CA" w:rsidRDefault="002A55CA" w:rsidP="00B37520">
            <w:r w:rsidRPr="005E02B9">
              <w:t>Expected Result</w:t>
            </w:r>
          </w:p>
        </w:tc>
        <w:tc>
          <w:tcPr>
            <w:tcW w:w="2290" w:type="dxa"/>
            <w:shd w:val="clear" w:color="auto" w:fill="C4F2F2" w:themeFill="accent4" w:themeFillShade="E6"/>
          </w:tcPr>
          <w:p w14:paraId="418BAEEC" w14:textId="2440F70F" w:rsidR="002A55CA" w:rsidRDefault="002A55CA" w:rsidP="00B37520">
            <w:r w:rsidRPr="00361651">
              <w:t>Actual Result</w:t>
            </w:r>
            <w:r>
              <w:t xml:space="preserve"> &amp; Status</w:t>
            </w:r>
          </w:p>
        </w:tc>
      </w:tr>
      <w:tr w:rsidR="002D2236" w14:paraId="44D657DE" w14:textId="77777777" w:rsidTr="00500F6A">
        <w:tc>
          <w:tcPr>
            <w:tcW w:w="1413" w:type="dxa"/>
          </w:tcPr>
          <w:p w14:paraId="0A7CC2E4" w14:textId="7EF4D40F" w:rsidR="002D2236" w:rsidRDefault="002D2236" w:rsidP="00B37520">
            <w:pPr>
              <w:jc w:val="center"/>
            </w:pPr>
            <w:r>
              <w:t>Test0</w:t>
            </w:r>
            <w:r>
              <w:t>2</w:t>
            </w:r>
          </w:p>
        </w:tc>
        <w:tc>
          <w:tcPr>
            <w:tcW w:w="2183" w:type="dxa"/>
          </w:tcPr>
          <w:p w14:paraId="6F4D5681" w14:textId="0FFCE49F" w:rsidR="002D2236" w:rsidRPr="008A4721" w:rsidRDefault="002D2236" w:rsidP="00B37520">
            <w:r w:rsidRPr="005C372C">
              <w:t>Return formatted player name</w:t>
            </w:r>
            <w:r w:rsidRPr="005C372C">
              <w:tab/>
            </w:r>
          </w:p>
        </w:tc>
        <w:tc>
          <w:tcPr>
            <w:tcW w:w="1798" w:type="dxa"/>
          </w:tcPr>
          <w:p w14:paraId="04FC7D1E" w14:textId="1D284261" w:rsidR="002D2236" w:rsidRDefault="002D2236" w:rsidP="00B37520">
            <w:r w:rsidRPr="00361719">
              <w:t xml:space="preserve">First name, last name, </w:t>
            </w:r>
            <w:proofErr w:type="spellStart"/>
            <w:r w:rsidRPr="00361719">
              <w:t>usernam</w:t>
            </w:r>
            <w:proofErr w:type="spellEnd"/>
            <w:r w:rsidRPr="008C1BCD">
              <w:tab/>
            </w:r>
          </w:p>
        </w:tc>
        <w:tc>
          <w:tcPr>
            <w:tcW w:w="3106" w:type="dxa"/>
          </w:tcPr>
          <w:p w14:paraId="65588AE3" w14:textId="30B40FD5" w:rsidR="002D2236" w:rsidRDefault="002D2236" w:rsidP="00B37520">
            <w:r w:rsidRPr="0028476E">
              <w:t xml:space="preserve">"Jan Kowalski username: </w:t>
            </w:r>
            <w:proofErr w:type="spellStart"/>
            <w:r w:rsidRPr="0028476E">
              <w:t>janek</w:t>
            </w:r>
            <w:proofErr w:type="spellEnd"/>
            <w:r w:rsidRPr="0028476E">
              <w:t>"</w:t>
            </w:r>
          </w:p>
        </w:tc>
        <w:tc>
          <w:tcPr>
            <w:tcW w:w="2290" w:type="dxa"/>
          </w:tcPr>
          <w:p w14:paraId="5B396B4D" w14:textId="40A2E5CB" w:rsidR="002D2236" w:rsidRDefault="008814C2" w:rsidP="00B37520">
            <w:r>
              <w:t>pass</w:t>
            </w:r>
          </w:p>
        </w:tc>
      </w:tr>
      <w:tr w:rsidR="005C372C" w14:paraId="02C312CB" w14:textId="77777777" w:rsidTr="00500F6A">
        <w:tc>
          <w:tcPr>
            <w:tcW w:w="1413" w:type="dxa"/>
          </w:tcPr>
          <w:p w14:paraId="6DF5B2E4" w14:textId="77777777" w:rsidR="005C372C" w:rsidRDefault="005C372C" w:rsidP="00B37520">
            <w:r>
              <w:t>Comment</w:t>
            </w:r>
          </w:p>
        </w:tc>
        <w:tc>
          <w:tcPr>
            <w:tcW w:w="9377" w:type="dxa"/>
            <w:gridSpan w:val="4"/>
          </w:tcPr>
          <w:p w14:paraId="05DCCD77" w14:textId="7FA6604D" w:rsidR="005C372C" w:rsidRDefault="00A47618" w:rsidP="00B37520">
            <w:r w:rsidRPr="00A47618">
              <w:t xml:space="preserve">Used </w:t>
            </w:r>
            <w:proofErr w:type="spellStart"/>
            <w:r w:rsidRPr="00A47618">
              <w:t>assertEquals</w:t>
            </w:r>
            <w:proofErr w:type="spellEnd"/>
            <w:r w:rsidRPr="00A47618">
              <w:t xml:space="preserve"> to verify that the player’s name is correctly formatted and returned by the method </w:t>
            </w:r>
            <w:proofErr w:type="spellStart"/>
            <w:proofErr w:type="gramStart"/>
            <w:r w:rsidRPr="00A47618">
              <w:t>getPlayerName</w:t>
            </w:r>
            <w:proofErr w:type="spellEnd"/>
            <w:r w:rsidRPr="00A47618">
              <w:t>(</w:t>
            </w:r>
            <w:proofErr w:type="gramEnd"/>
            <w:r w:rsidRPr="00A47618">
              <w:t>).</w:t>
            </w:r>
          </w:p>
        </w:tc>
      </w:tr>
    </w:tbl>
    <w:p w14:paraId="47A9D079" w14:textId="00A2A40E" w:rsidR="005C372C" w:rsidRDefault="005C372C" w:rsidP="00E313C1"/>
    <w:p w14:paraId="735EF3E8" w14:textId="5E9DD65C" w:rsidR="009B45D4" w:rsidRDefault="009B45D4" w:rsidP="00E313C1"/>
    <w:p w14:paraId="68357617" w14:textId="6600350F" w:rsidR="009570D0" w:rsidRDefault="009570D0" w:rsidP="00E313C1"/>
    <w:p w14:paraId="31005F16" w14:textId="77777777" w:rsidR="009570D0" w:rsidRDefault="009570D0" w:rsidP="00E313C1"/>
    <w:tbl>
      <w:tblPr>
        <w:tblStyle w:val="TableGrid"/>
        <w:tblW w:w="0" w:type="auto"/>
        <w:tblLook w:val="04A0" w:firstRow="1" w:lastRow="0" w:firstColumn="1" w:lastColumn="0" w:noHBand="0" w:noVBand="1"/>
      </w:tblPr>
      <w:tblGrid>
        <w:gridCol w:w="1401"/>
        <w:gridCol w:w="2146"/>
        <w:gridCol w:w="1966"/>
        <w:gridCol w:w="3046"/>
        <w:gridCol w:w="2231"/>
      </w:tblGrid>
      <w:tr w:rsidR="009570D0" w14:paraId="7133E8F5" w14:textId="77777777" w:rsidTr="00B37520">
        <w:tc>
          <w:tcPr>
            <w:tcW w:w="10790" w:type="dxa"/>
            <w:gridSpan w:val="5"/>
            <w:shd w:val="clear" w:color="auto" w:fill="F2F2F2" w:themeFill="background1" w:themeFillShade="F2"/>
          </w:tcPr>
          <w:p w14:paraId="49197896" w14:textId="1CC17F7B" w:rsidR="009570D0" w:rsidRDefault="009570D0" w:rsidP="00B37520">
            <w:r>
              <w:lastRenderedPageBreak/>
              <w:t xml:space="preserve">Class </w:t>
            </w:r>
            <w:proofErr w:type="gramStart"/>
            <w:r>
              <w:t>Name :</w:t>
            </w:r>
            <w:proofErr w:type="gramEnd"/>
            <w:r>
              <w:t xml:space="preserve">   </w:t>
            </w:r>
            <w:proofErr w:type="spellStart"/>
            <w:r w:rsidR="00F37210" w:rsidRPr="00F37210">
              <w:t>SessionTest</w:t>
            </w:r>
            <w:proofErr w:type="spellEnd"/>
            <w:r>
              <w:t xml:space="preserve">                                                                    Test Name : </w:t>
            </w:r>
            <w:proofErr w:type="spellStart"/>
            <w:r w:rsidR="002A0B56" w:rsidRPr="002A0B56">
              <w:t>shouldLoginAndLogoutCorrectly</w:t>
            </w:r>
            <w:proofErr w:type="spellEnd"/>
          </w:p>
        </w:tc>
      </w:tr>
      <w:tr w:rsidR="009570D0" w14:paraId="555A8D2B" w14:textId="77777777" w:rsidTr="00B37520">
        <w:tc>
          <w:tcPr>
            <w:tcW w:w="1413" w:type="dxa"/>
            <w:shd w:val="clear" w:color="auto" w:fill="C4F2F2" w:themeFill="accent4" w:themeFillShade="E6"/>
          </w:tcPr>
          <w:p w14:paraId="6F7CF05E" w14:textId="77777777" w:rsidR="009570D0" w:rsidRDefault="009570D0" w:rsidP="00B37520">
            <w:r>
              <w:t>Test Case ID</w:t>
            </w:r>
          </w:p>
        </w:tc>
        <w:tc>
          <w:tcPr>
            <w:tcW w:w="2183" w:type="dxa"/>
            <w:shd w:val="clear" w:color="auto" w:fill="C4F2F2" w:themeFill="accent4" w:themeFillShade="E6"/>
          </w:tcPr>
          <w:p w14:paraId="271E3F9C" w14:textId="77777777" w:rsidR="009570D0" w:rsidRDefault="009570D0" w:rsidP="00B37520">
            <w:r w:rsidRPr="008A4721">
              <w:t>Test Description</w:t>
            </w:r>
          </w:p>
        </w:tc>
        <w:tc>
          <w:tcPr>
            <w:tcW w:w="1798" w:type="dxa"/>
            <w:shd w:val="clear" w:color="auto" w:fill="C4F2F2" w:themeFill="accent4" w:themeFillShade="E6"/>
          </w:tcPr>
          <w:p w14:paraId="4E7B0815" w14:textId="77777777" w:rsidR="009570D0" w:rsidRDefault="009570D0" w:rsidP="00B37520">
            <w:r w:rsidRPr="00587B2E">
              <w:t>Input Data</w:t>
            </w:r>
          </w:p>
        </w:tc>
        <w:tc>
          <w:tcPr>
            <w:tcW w:w="3106" w:type="dxa"/>
            <w:shd w:val="clear" w:color="auto" w:fill="C4F2F2" w:themeFill="accent4" w:themeFillShade="E6"/>
          </w:tcPr>
          <w:p w14:paraId="60F1E13F" w14:textId="77777777" w:rsidR="009570D0" w:rsidRDefault="009570D0" w:rsidP="00B37520">
            <w:r w:rsidRPr="005E02B9">
              <w:t>Expected Result</w:t>
            </w:r>
          </w:p>
        </w:tc>
        <w:tc>
          <w:tcPr>
            <w:tcW w:w="2290" w:type="dxa"/>
            <w:shd w:val="clear" w:color="auto" w:fill="C4F2F2" w:themeFill="accent4" w:themeFillShade="E6"/>
          </w:tcPr>
          <w:p w14:paraId="3A5B2300" w14:textId="77777777" w:rsidR="009570D0" w:rsidRDefault="009570D0" w:rsidP="00B37520">
            <w:r w:rsidRPr="00361651">
              <w:t>Actual Result</w:t>
            </w:r>
            <w:r>
              <w:t xml:space="preserve"> &amp; Status</w:t>
            </w:r>
          </w:p>
        </w:tc>
      </w:tr>
      <w:tr w:rsidR="009570D0" w14:paraId="1C1415AD" w14:textId="77777777" w:rsidTr="00B37520">
        <w:tc>
          <w:tcPr>
            <w:tcW w:w="1413" w:type="dxa"/>
          </w:tcPr>
          <w:p w14:paraId="0DE6801E" w14:textId="30D41293" w:rsidR="009570D0" w:rsidRDefault="009570D0" w:rsidP="00B37520">
            <w:pPr>
              <w:jc w:val="center"/>
            </w:pPr>
            <w:r>
              <w:t>Test0</w:t>
            </w:r>
            <w:r w:rsidR="00CA4C69">
              <w:t>3</w:t>
            </w:r>
          </w:p>
        </w:tc>
        <w:tc>
          <w:tcPr>
            <w:tcW w:w="2183" w:type="dxa"/>
          </w:tcPr>
          <w:p w14:paraId="5ECDBC0A" w14:textId="6CBC017D" w:rsidR="009570D0" w:rsidRPr="008A4721" w:rsidRDefault="0082554D" w:rsidP="00B37520">
            <w:r>
              <w:t>Session login and logout</w:t>
            </w:r>
          </w:p>
        </w:tc>
        <w:tc>
          <w:tcPr>
            <w:tcW w:w="1798" w:type="dxa"/>
          </w:tcPr>
          <w:p w14:paraId="15B3ADDE" w14:textId="6594557A" w:rsidR="009570D0" w:rsidRDefault="00AD2268" w:rsidP="00B37520">
            <w:r w:rsidRPr="00AD2268">
              <w:t>Player object</w:t>
            </w:r>
          </w:p>
        </w:tc>
        <w:tc>
          <w:tcPr>
            <w:tcW w:w="3106" w:type="dxa"/>
          </w:tcPr>
          <w:p w14:paraId="2921D625" w14:textId="480A653A" w:rsidR="009570D0" w:rsidRDefault="0093160F" w:rsidP="00B37520">
            <w:r w:rsidRPr="0093160F">
              <w:t>Logged in, then logged out; session cleared</w:t>
            </w:r>
          </w:p>
        </w:tc>
        <w:tc>
          <w:tcPr>
            <w:tcW w:w="2290" w:type="dxa"/>
          </w:tcPr>
          <w:p w14:paraId="122121A3" w14:textId="4A6177C1" w:rsidR="009570D0" w:rsidRDefault="00A15F64" w:rsidP="00B37520">
            <w:r>
              <w:t>pass</w:t>
            </w:r>
          </w:p>
        </w:tc>
      </w:tr>
      <w:tr w:rsidR="009570D0" w14:paraId="7DC1925C" w14:textId="77777777" w:rsidTr="00B37520">
        <w:tc>
          <w:tcPr>
            <w:tcW w:w="1413" w:type="dxa"/>
          </w:tcPr>
          <w:p w14:paraId="49904ECF" w14:textId="77777777" w:rsidR="009570D0" w:rsidRDefault="009570D0" w:rsidP="00B37520">
            <w:r>
              <w:t>Comment</w:t>
            </w:r>
          </w:p>
        </w:tc>
        <w:tc>
          <w:tcPr>
            <w:tcW w:w="9377" w:type="dxa"/>
            <w:gridSpan w:val="4"/>
          </w:tcPr>
          <w:p w14:paraId="402C478C" w14:textId="2414E653" w:rsidR="009570D0" w:rsidRDefault="007A3E28" w:rsidP="00B37520">
            <w:r w:rsidRPr="007A3E28">
              <w:t xml:space="preserve">Used </w:t>
            </w:r>
            <w:proofErr w:type="spellStart"/>
            <w:r w:rsidRPr="007A3E28">
              <w:t>assertTrue</w:t>
            </w:r>
            <w:proofErr w:type="spellEnd"/>
            <w:r w:rsidRPr="007A3E28">
              <w:t xml:space="preserve">, </w:t>
            </w:r>
            <w:proofErr w:type="spellStart"/>
            <w:r w:rsidRPr="007A3E28">
              <w:t>assertFalse</w:t>
            </w:r>
            <w:proofErr w:type="spellEnd"/>
            <w:r w:rsidRPr="007A3E28">
              <w:t xml:space="preserve">, and </w:t>
            </w:r>
            <w:proofErr w:type="spellStart"/>
            <w:r w:rsidRPr="007A3E28">
              <w:t>assertNull</w:t>
            </w:r>
            <w:proofErr w:type="spellEnd"/>
            <w:r w:rsidRPr="007A3E28">
              <w:t xml:space="preserve"> to validate session state after login and logout actions.</w:t>
            </w:r>
          </w:p>
        </w:tc>
      </w:tr>
      <w:tr w:rsidR="00CA4C69" w14:paraId="556CBD73" w14:textId="77777777" w:rsidTr="00B37520">
        <w:tc>
          <w:tcPr>
            <w:tcW w:w="10790" w:type="dxa"/>
            <w:gridSpan w:val="5"/>
            <w:shd w:val="clear" w:color="auto" w:fill="F2F2F2" w:themeFill="background1" w:themeFillShade="F2"/>
          </w:tcPr>
          <w:p w14:paraId="2D23E74A" w14:textId="50F8A4F8" w:rsidR="00CA4C69" w:rsidRDefault="00CA4C69" w:rsidP="00B37520">
            <w:r>
              <w:t xml:space="preserve">Class </w:t>
            </w:r>
            <w:proofErr w:type="gramStart"/>
            <w:r>
              <w:t>Name :</w:t>
            </w:r>
            <w:proofErr w:type="gramEnd"/>
            <w:r>
              <w:t xml:space="preserve">    </w:t>
            </w:r>
            <w:proofErr w:type="spellStart"/>
            <w:r w:rsidR="00D629C8" w:rsidRPr="00D629C8">
              <w:t>LoginControllerTest</w:t>
            </w:r>
            <w:proofErr w:type="spellEnd"/>
            <w:r>
              <w:t xml:space="preserve">                                                    Test Name : </w:t>
            </w:r>
            <w:proofErr w:type="spellStart"/>
            <w:r w:rsidR="00282C37" w:rsidRPr="00282C37">
              <w:t>shouldAuthenticateValidUser</w:t>
            </w:r>
            <w:proofErr w:type="spellEnd"/>
          </w:p>
        </w:tc>
      </w:tr>
      <w:tr w:rsidR="00CA4C69" w14:paraId="4C588EE9" w14:textId="77777777" w:rsidTr="00B37520">
        <w:tc>
          <w:tcPr>
            <w:tcW w:w="1413" w:type="dxa"/>
            <w:shd w:val="clear" w:color="auto" w:fill="C4F2F2" w:themeFill="accent4" w:themeFillShade="E6"/>
          </w:tcPr>
          <w:p w14:paraId="47ACCE20" w14:textId="77777777" w:rsidR="00CA4C69" w:rsidRDefault="00CA4C69" w:rsidP="00B37520">
            <w:r>
              <w:t>Test Case ID</w:t>
            </w:r>
          </w:p>
        </w:tc>
        <w:tc>
          <w:tcPr>
            <w:tcW w:w="2183" w:type="dxa"/>
            <w:shd w:val="clear" w:color="auto" w:fill="C4F2F2" w:themeFill="accent4" w:themeFillShade="E6"/>
          </w:tcPr>
          <w:p w14:paraId="4B6C8A4D" w14:textId="77777777" w:rsidR="00CA4C69" w:rsidRDefault="00CA4C69" w:rsidP="00B37520">
            <w:r w:rsidRPr="008A4721">
              <w:t>Test Description</w:t>
            </w:r>
          </w:p>
        </w:tc>
        <w:tc>
          <w:tcPr>
            <w:tcW w:w="1798" w:type="dxa"/>
            <w:shd w:val="clear" w:color="auto" w:fill="C4F2F2" w:themeFill="accent4" w:themeFillShade="E6"/>
          </w:tcPr>
          <w:p w14:paraId="1E027C4C" w14:textId="77777777" w:rsidR="00CA4C69" w:rsidRDefault="00CA4C69" w:rsidP="00B37520">
            <w:r w:rsidRPr="00587B2E">
              <w:t>Input Data</w:t>
            </w:r>
          </w:p>
        </w:tc>
        <w:tc>
          <w:tcPr>
            <w:tcW w:w="3106" w:type="dxa"/>
            <w:shd w:val="clear" w:color="auto" w:fill="C4F2F2" w:themeFill="accent4" w:themeFillShade="E6"/>
          </w:tcPr>
          <w:p w14:paraId="60673EA8" w14:textId="77777777" w:rsidR="00CA4C69" w:rsidRDefault="00CA4C69" w:rsidP="00B37520">
            <w:r w:rsidRPr="005E02B9">
              <w:t>Expected Result</w:t>
            </w:r>
          </w:p>
        </w:tc>
        <w:tc>
          <w:tcPr>
            <w:tcW w:w="2290" w:type="dxa"/>
            <w:shd w:val="clear" w:color="auto" w:fill="C4F2F2" w:themeFill="accent4" w:themeFillShade="E6"/>
          </w:tcPr>
          <w:p w14:paraId="73DBA512" w14:textId="77777777" w:rsidR="00CA4C69" w:rsidRDefault="00CA4C69" w:rsidP="00B37520">
            <w:r w:rsidRPr="00361651">
              <w:t>Actual Result</w:t>
            </w:r>
            <w:r>
              <w:t xml:space="preserve"> &amp; Status</w:t>
            </w:r>
          </w:p>
        </w:tc>
      </w:tr>
      <w:tr w:rsidR="00CA4C69" w14:paraId="3F18FDC5" w14:textId="77777777" w:rsidTr="00B37520">
        <w:tc>
          <w:tcPr>
            <w:tcW w:w="1413" w:type="dxa"/>
          </w:tcPr>
          <w:p w14:paraId="7C6F65B8" w14:textId="3760748B" w:rsidR="00CA4C69" w:rsidRDefault="00CA4C69" w:rsidP="00B37520">
            <w:pPr>
              <w:jc w:val="center"/>
            </w:pPr>
            <w:r>
              <w:t>Test0</w:t>
            </w:r>
            <w:r>
              <w:t>4</w:t>
            </w:r>
          </w:p>
        </w:tc>
        <w:tc>
          <w:tcPr>
            <w:tcW w:w="2183" w:type="dxa"/>
          </w:tcPr>
          <w:p w14:paraId="589E4552" w14:textId="1D047065" w:rsidR="00CA4C69" w:rsidRPr="008A4721" w:rsidRDefault="00661567" w:rsidP="00B37520">
            <w:r w:rsidRPr="00661567">
              <w:t>Correct login and password</w:t>
            </w:r>
            <w:r w:rsidRPr="00661567">
              <w:tab/>
            </w:r>
          </w:p>
        </w:tc>
        <w:tc>
          <w:tcPr>
            <w:tcW w:w="1798" w:type="dxa"/>
          </w:tcPr>
          <w:p w14:paraId="4AD62FD5" w14:textId="4A4C039D" w:rsidR="00CA4C69" w:rsidRDefault="00B47272" w:rsidP="00B37520">
            <w:r w:rsidRPr="00B47272">
              <w:t>"</w:t>
            </w:r>
            <w:proofErr w:type="spellStart"/>
            <w:r w:rsidRPr="00B47272">
              <w:t>brakney</w:t>
            </w:r>
            <w:proofErr w:type="spellEnd"/>
            <w:r w:rsidRPr="00B47272">
              <w:t>", "123qwe"</w:t>
            </w:r>
            <w:r w:rsidR="00FC31D0">
              <w:t xml:space="preserve"> (existing</w:t>
            </w:r>
            <w:r w:rsidR="00E634E1">
              <w:t xml:space="preserve"> test</w:t>
            </w:r>
            <w:r w:rsidR="00FC31D0">
              <w:t xml:space="preserve"> account)</w:t>
            </w:r>
          </w:p>
        </w:tc>
        <w:tc>
          <w:tcPr>
            <w:tcW w:w="3106" w:type="dxa"/>
          </w:tcPr>
          <w:p w14:paraId="15F5DE71" w14:textId="2970B677" w:rsidR="00CA4C69" w:rsidRDefault="006A6243" w:rsidP="00B37520">
            <w:r w:rsidRPr="006A6243">
              <w:t>Player object returned</w:t>
            </w:r>
          </w:p>
        </w:tc>
        <w:tc>
          <w:tcPr>
            <w:tcW w:w="2290" w:type="dxa"/>
          </w:tcPr>
          <w:p w14:paraId="14634349" w14:textId="58089470" w:rsidR="00CA4C69" w:rsidRDefault="00D50B08" w:rsidP="00B37520">
            <w:r>
              <w:t>pass</w:t>
            </w:r>
          </w:p>
        </w:tc>
      </w:tr>
      <w:tr w:rsidR="00CA4C69" w14:paraId="63F5F215" w14:textId="77777777" w:rsidTr="00B37520">
        <w:tc>
          <w:tcPr>
            <w:tcW w:w="1413" w:type="dxa"/>
          </w:tcPr>
          <w:p w14:paraId="3CCC3586" w14:textId="77777777" w:rsidR="00CA4C69" w:rsidRDefault="00CA4C69" w:rsidP="00B37520">
            <w:r>
              <w:t>Comment</w:t>
            </w:r>
          </w:p>
        </w:tc>
        <w:tc>
          <w:tcPr>
            <w:tcW w:w="9377" w:type="dxa"/>
            <w:gridSpan w:val="4"/>
          </w:tcPr>
          <w:p w14:paraId="012E300C" w14:textId="259A9DF3" w:rsidR="00CA4C69" w:rsidRDefault="006A19C8" w:rsidP="00B37520">
            <w:r w:rsidRPr="006A19C8">
              <w:t xml:space="preserve">Used </w:t>
            </w:r>
            <w:proofErr w:type="spellStart"/>
            <w:r w:rsidRPr="006A19C8">
              <w:t>assertNotNull</w:t>
            </w:r>
            <w:proofErr w:type="spellEnd"/>
            <w:r w:rsidRPr="006A19C8">
              <w:t xml:space="preserve"> and </w:t>
            </w:r>
            <w:proofErr w:type="spellStart"/>
            <w:r w:rsidRPr="006A19C8">
              <w:t>assertEquals</w:t>
            </w:r>
            <w:proofErr w:type="spellEnd"/>
            <w:r w:rsidRPr="006A19C8">
              <w:t xml:space="preserve"> to verify that the user is authenticated and returned correctly.</w:t>
            </w:r>
          </w:p>
        </w:tc>
      </w:tr>
      <w:tr w:rsidR="00103F35" w14:paraId="08EDAEEC" w14:textId="77777777" w:rsidTr="00B37520">
        <w:tc>
          <w:tcPr>
            <w:tcW w:w="10790" w:type="dxa"/>
            <w:gridSpan w:val="5"/>
            <w:shd w:val="clear" w:color="auto" w:fill="F2F2F2" w:themeFill="background1" w:themeFillShade="F2"/>
          </w:tcPr>
          <w:p w14:paraId="502A7C41" w14:textId="569437C7" w:rsidR="00103F35" w:rsidRDefault="00103F35" w:rsidP="00B37520">
            <w:r>
              <w:t xml:space="preserve">Class </w:t>
            </w:r>
            <w:proofErr w:type="gramStart"/>
            <w:r>
              <w:t>Name :</w:t>
            </w:r>
            <w:proofErr w:type="gramEnd"/>
            <w:r>
              <w:t xml:space="preserve">   </w:t>
            </w:r>
            <w:proofErr w:type="spellStart"/>
            <w:r w:rsidR="002374BC" w:rsidRPr="002374BC">
              <w:t>LoginControllerTest</w:t>
            </w:r>
            <w:proofErr w:type="spellEnd"/>
            <w:r>
              <w:t xml:space="preserve">                                                      Test Name : </w:t>
            </w:r>
            <w:proofErr w:type="spellStart"/>
            <w:r w:rsidR="002374BC" w:rsidRPr="002374BC">
              <w:t>shouldFailForInvalidPassword</w:t>
            </w:r>
            <w:proofErr w:type="spellEnd"/>
          </w:p>
        </w:tc>
      </w:tr>
      <w:tr w:rsidR="00103F35" w14:paraId="0A811636" w14:textId="77777777" w:rsidTr="00B37520">
        <w:tc>
          <w:tcPr>
            <w:tcW w:w="1413" w:type="dxa"/>
            <w:shd w:val="clear" w:color="auto" w:fill="C4F2F2" w:themeFill="accent4" w:themeFillShade="E6"/>
          </w:tcPr>
          <w:p w14:paraId="215C3707" w14:textId="77777777" w:rsidR="00103F35" w:rsidRDefault="00103F35" w:rsidP="00B37520">
            <w:r>
              <w:t>Test Case ID</w:t>
            </w:r>
          </w:p>
        </w:tc>
        <w:tc>
          <w:tcPr>
            <w:tcW w:w="2183" w:type="dxa"/>
            <w:shd w:val="clear" w:color="auto" w:fill="C4F2F2" w:themeFill="accent4" w:themeFillShade="E6"/>
          </w:tcPr>
          <w:p w14:paraId="69B7D039" w14:textId="77777777" w:rsidR="00103F35" w:rsidRDefault="00103F35" w:rsidP="00B37520">
            <w:r w:rsidRPr="008A4721">
              <w:t>Test Description</w:t>
            </w:r>
          </w:p>
        </w:tc>
        <w:tc>
          <w:tcPr>
            <w:tcW w:w="1798" w:type="dxa"/>
            <w:shd w:val="clear" w:color="auto" w:fill="C4F2F2" w:themeFill="accent4" w:themeFillShade="E6"/>
          </w:tcPr>
          <w:p w14:paraId="4BBBFBE3" w14:textId="77777777" w:rsidR="00103F35" w:rsidRDefault="00103F35" w:rsidP="00B37520">
            <w:r w:rsidRPr="00587B2E">
              <w:t>Input Data</w:t>
            </w:r>
          </w:p>
        </w:tc>
        <w:tc>
          <w:tcPr>
            <w:tcW w:w="3106" w:type="dxa"/>
            <w:shd w:val="clear" w:color="auto" w:fill="C4F2F2" w:themeFill="accent4" w:themeFillShade="E6"/>
          </w:tcPr>
          <w:p w14:paraId="05BB23DC" w14:textId="77777777" w:rsidR="00103F35" w:rsidRDefault="00103F35" w:rsidP="00B37520">
            <w:r w:rsidRPr="005E02B9">
              <w:t>Expected Result</w:t>
            </w:r>
          </w:p>
        </w:tc>
        <w:tc>
          <w:tcPr>
            <w:tcW w:w="2290" w:type="dxa"/>
            <w:shd w:val="clear" w:color="auto" w:fill="C4F2F2" w:themeFill="accent4" w:themeFillShade="E6"/>
          </w:tcPr>
          <w:p w14:paraId="775B7414" w14:textId="77777777" w:rsidR="00103F35" w:rsidRDefault="00103F35" w:rsidP="00B37520">
            <w:r w:rsidRPr="00361651">
              <w:t>Actual Result</w:t>
            </w:r>
            <w:r>
              <w:t xml:space="preserve"> &amp; Status</w:t>
            </w:r>
          </w:p>
        </w:tc>
      </w:tr>
      <w:tr w:rsidR="00103F35" w14:paraId="12531355" w14:textId="77777777" w:rsidTr="00B37520">
        <w:tc>
          <w:tcPr>
            <w:tcW w:w="1413" w:type="dxa"/>
          </w:tcPr>
          <w:p w14:paraId="153DBB4F" w14:textId="48AD17B0" w:rsidR="00103F35" w:rsidRDefault="00103F35" w:rsidP="00B37520">
            <w:pPr>
              <w:jc w:val="center"/>
            </w:pPr>
            <w:r>
              <w:t>Test</w:t>
            </w:r>
            <w:r>
              <w:t>05</w:t>
            </w:r>
          </w:p>
        </w:tc>
        <w:tc>
          <w:tcPr>
            <w:tcW w:w="2183" w:type="dxa"/>
          </w:tcPr>
          <w:p w14:paraId="7C47872F" w14:textId="0F702926" w:rsidR="00103F35" w:rsidRPr="008A4721" w:rsidRDefault="00C64DF3" w:rsidP="00B37520">
            <w:r w:rsidRPr="00C64DF3">
              <w:t>Invalid password for valid login</w:t>
            </w:r>
          </w:p>
        </w:tc>
        <w:tc>
          <w:tcPr>
            <w:tcW w:w="1798" w:type="dxa"/>
          </w:tcPr>
          <w:p w14:paraId="5F1A0CD6" w14:textId="00D7ACF4" w:rsidR="00103F35" w:rsidRDefault="00041E32" w:rsidP="00B37520">
            <w:r w:rsidRPr="00041E32">
              <w:t>"</w:t>
            </w:r>
            <w:proofErr w:type="spellStart"/>
            <w:r w:rsidRPr="00041E32">
              <w:t>brakney</w:t>
            </w:r>
            <w:proofErr w:type="spellEnd"/>
            <w:r w:rsidRPr="00041E32">
              <w:t>", "</w:t>
            </w:r>
            <w:proofErr w:type="spellStart"/>
            <w:r w:rsidRPr="00041E32">
              <w:t>wrongPassword</w:t>
            </w:r>
            <w:proofErr w:type="spellEnd"/>
            <w:r w:rsidRPr="00041E32">
              <w:t>"</w:t>
            </w:r>
          </w:p>
        </w:tc>
        <w:tc>
          <w:tcPr>
            <w:tcW w:w="3106" w:type="dxa"/>
          </w:tcPr>
          <w:p w14:paraId="056B43D7" w14:textId="6ADCAC8E" w:rsidR="00103F35" w:rsidRDefault="004629E6" w:rsidP="00B37520">
            <w:r w:rsidRPr="004629E6">
              <w:t>Null (authentication fails</w:t>
            </w:r>
            <w:r>
              <w:t>- password wrong).</w:t>
            </w:r>
          </w:p>
        </w:tc>
        <w:tc>
          <w:tcPr>
            <w:tcW w:w="2290" w:type="dxa"/>
          </w:tcPr>
          <w:p w14:paraId="7F163743" w14:textId="689B5AFA" w:rsidR="00103F35" w:rsidRDefault="00B77BA7" w:rsidP="00B37520">
            <w:r>
              <w:t>pass</w:t>
            </w:r>
          </w:p>
        </w:tc>
      </w:tr>
      <w:tr w:rsidR="00103F35" w14:paraId="70D1FE83" w14:textId="77777777" w:rsidTr="00B37520">
        <w:tc>
          <w:tcPr>
            <w:tcW w:w="1413" w:type="dxa"/>
          </w:tcPr>
          <w:p w14:paraId="18195F73" w14:textId="77777777" w:rsidR="00103F35" w:rsidRDefault="00103F35" w:rsidP="00B37520">
            <w:r>
              <w:t>Comment</w:t>
            </w:r>
          </w:p>
        </w:tc>
        <w:tc>
          <w:tcPr>
            <w:tcW w:w="9377" w:type="dxa"/>
            <w:gridSpan w:val="4"/>
          </w:tcPr>
          <w:p w14:paraId="206F81C4" w14:textId="258B1AF1" w:rsidR="00103F35" w:rsidRDefault="00BC0CBE" w:rsidP="00B37520">
            <w:r w:rsidRPr="00BC0CBE">
              <w:t xml:space="preserve">Used </w:t>
            </w:r>
            <w:proofErr w:type="spellStart"/>
            <w:r w:rsidRPr="00BC0CBE">
              <w:t>assertNull</w:t>
            </w:r>
            <w:proofErr w:type="spellEnd"/>
            <w:r w:rsidRPr="00BC0CBE">
              <w:t xml:space="preserve"> to confirm that authentication fails when the password is incorrect.</w:t>
            </w:r>
          </w:p>
        </w:tc>
      </w:tr>
      <w:tr w:rsidR="00103F35" w14:paraId="6BE518D7" w14:textId="77777777" w:rsidTr="00B37520">
        <w:tc>
          <w:tcPr>
            <w:tcW w:w="10790" w:type="dxa"/>
            <w:gridSpan w:val="5"/>
            <w:shd w:val="clear" w:color="auto" w:fill="F2F2F2" w:themeFill="background1" w:themeFillShade="F2"/>
          </w:tcPr>
          <w:p w14:paraId="431DDE47" w14:textId="1F324EFA" w:rsidR="00103F35" w:rsidRDefault="00103F35" w:rsidP="00B37520">
            <w:r>
              <w:t xml:space="preserve">Class </w:t>
            </w:r>
            <w:proofErr w:type="gramStart"/>
            <w:r>
              <w:t>Name :</w:t>
            </w:r>
            <w:proofErr w:type="gramEnd"/>
            <w:r>
              <w:t xml:space="preserve">  </w:t>
            </w:r>
            <w:proofErr w:type="spellStart"/>
            <w:r w:rsidR="00B256FB" w:rsidRPr="00B256FB">
              <w:t>RegisterControllerTest</w:t>
            </w:r>
            <w:proofErr w:type="spellEnd"/>
            <w:r>
              <w:t xml:space="preserve">                                       Test Name : </w:t>
            </w:r>
            <w:proofErr w:type="spellStart"/>
            <w:r w:rsidR="00B256FB" w:rsidRPr="00B256FB">
              <w:t>shouldNotRegisterDuplicateLoginOrUsername</w:t>
            </w:r>
            <w:proofErr w:type="spellEnd"/>
          </w:p>
        </w:tc>
      </w:tr>
      <w:tr w:rsidR="00103F35" w14:paraId="2B738F7F" w14:textId="77777777" w:rsidTr="00B37520">
        <w:tc>
          <w:tcPr>
            <w:tcW w:w="1413" w:type="dxa"/>
            <w:shd w:val="clear" w:color="auto" w:fill="C4F2F2" w:themeFill="accent4" w:themeFillShade="E6"/>
          </w:tcPr>
          <w:p w14:paraId="4EF6E225" w14:textId="77777777" w:rsidR="00103F35" w:rsidRDefault="00103F35" w:rsidP="00B37520">
            <w:r>
              <w:t>Test Case ID</w:t>
            </w:r>
          </w:p>
        </w:tc>
        <w:tc>
          <w:tcPr>
            <w:tcW w:w="2183" w:type="dxa"/>
            <w:shd w:val="clear" w:color="auto" w:fill="C4F2F2" w:themeFill="accent4" w:themeFillShade="E6"/>
          </w:tcPr>
          <w:p w14:paraId="704E90F6" w14:textId="77777777" w:rsidR="00103F35" w:rsidRDefault="00103F35" w:rsidP="00B37520">
            <w:r w:rsidRPr="008A4721">
              <w:t>Test Description</w:t>
            </w:r>
          </w:p>
        </w:tc>
        <w:tc>
          <w:tcPr>
            <w:tcW w:w="1798" w:type="dxa"/>
            <w:shd w:val="clear" w:color="auto" w:fill="C4F2F2" w:themeFill="accent4" w:themeFillShade="E6"/>
          </w:tcPr>
          <w:p w14:paraId="111C204F" w14:textId="77777777" w:rsidR="00103F35" w:rsidRDefault="00103F35" w:rsidP="00B37520">
            <w:r w:rsidRPr="00587B2E">
              <w:t>Input Data</w:t>
            </w:r>
          </w:p>
        </w:tc>
        <w:tc>
          <w:tcPr>
            <w:tcW w:w="3106" w:type="dxa"/>
            <w:shd w:val="clear" w:color="auto" w:fill="C4F2F2" w:themeFill="accent4" w:themeFillShade="E6"/>
          </w:tcPr>
          <w:p w14:paraId="7F1042BF" w14:textId="77777777" w:rsidR="00103F35" w:rsidRDefault="00103F35" w:rsidP="00B37520">
            <w:r w:rsidRPr="005E02B9">
              <w:t>Expected Result</w:t>
            </w:r>
          </w:p>
        </w:tc>
        <w:tc>
          <w:tcPr>
            <w:tcW w:w="2290" w:type="dxa"/>
            <w:shd w:val="clear" w:color="auto" w:fill="C4F2F2" w:themeFill="accent4" w:themeFillShade="E6"/>
          </w:tcPr>
          <w:p w14:paraId="2DDDA79A" w14:textId="77777777" w:rsidR="00103F35" w:rsidRDefault="00103F35" w:rsidP="00B37520">
            <w:r w:rsidRPr="00361651">
              <w:t>Actual Result</w:t>
            </w:r>
            <w:r>
              <w:t xml:space="preserve"> &amp; Status</w:t>
            </w:r>
          </w:p>
        </w:tc>
      </w:tr>
      <w:tr w:rsidR="00103F35" w14:paraId="44A030B9" w14:textId="77777777" w:rsidTr="00B37520">
        <w:tc>
          <w:tcPr>
            <w:tcW w:w="1413" w:type="dxa"/>
          </w:tcPr>
          <w:p w14:paraId="0B54B8BB" w14:textId="716124ED" w:rsidR="00103F35" w:rsidRDefault="00103F35" w:rsidP="00B37520">
            <w:pPr>
              <w:jc w:val="center"/>
            </w:pPr>
            <w:r>
              <w:t>Test</w:t>
            </w:r>
            <w:r>
              <w:t>06</w:t>
            </w:r>
          </w:p>
        </w:tc>
        <w:tc>
          <w:tcPr>
            <w:tcW w:w="2183" w:type="dxa"/>
          </w:tcPr>
          <w:p w14:paraId="4C3F9D3F" w14:textId="1EA05359" w:rsidR="00103F35" w:rsidRPr="008A4721" w:rsidRDefault="00A527F0" w:rsidP="00B37520">
            <w:r w:rsidRPr="00A527F0">
              <w:t>Duplicate login or username registration</w:t>
            </w:r>
          </w:p>
        </w:tc>
        <w:tc>
          <w:tcPr>
            <w:tcW w:w="1798" w:type="dxa"/>
          </w:tcPr>
          <w:p w14:paraId="3F806662" w14:textId="78780D04" w:rsidR="00103F35" w:rsidRPr="00E844CF" w:rsidRDefault="00E844CF" w:rsidP="00B37520">
            <w:pPr>
              <w:rPr>
                <w:sz w:val="18"/>
                <w:szCs w:val="18"/>
              </w:rPr>
            </w:pPr>
            <w:r w:rsidRPr="00E844CF">
              <w:rPr>
                <w:sz w:val="18"/>
                <w:szCs w:val="18"/>
              </w:rPr>
              <w:t>("</w:t>
            </w:r>
            <w:proofErr w:type="spellStart"/>
            <w:r w:rsidRPr="00E844CF">
              <w:rPr>
                <w:sz w:val="18"/>
                <w:szCs w:val="18"/>
              </w:rPr>
              <w:t>kmilej</w:t>
            </w:r>
            <w:proofErr w:type="spellEnd"/>
            <w:r w:rsidRPr="00E844CF">
              <w:rPr>
                <w:sz w:val="18"/>
                <w:szCs w:val="18"/>
              </w:rPr>
              <w:t>", "</w:t>
            </w:r>
            <w:proofErr w:type="spellStart"/>
            <w:r w:rsidRPr="00E844CF">
              <w:rPr>
                <w:sz w:val="18"/>
                <w:szCs w:val="18"/>
              </w:rPr>
              <w:t>kmilej</w:t>
            </w:r>
            <w:proofErr w:type="spellEnd"/>
            <w:r w:rsidRPr="00E844CF">
              <w:rPr>
                <w:sz w:val="18"/>
                <w:szCs w:val="18"/>
              </w:rPr>
              <w:t>", "</w:t>
            </w:r>
            <w:proofErr w:type="spellStart"/>
            <w:r w:rsidRPr="00E844CF">
              <w:rPr>
                <w:sz w:val="18"/>
                <w:szCs w:val="18"/>
              </w:rPr>
              <w:t>kmilej</w:t>
            </w:r>
            <w:proofErr w:type="spellEnd"/>
            <w:r w:rsidRPr="00E844CF">
              <w:rPr>
                <w:sz w:val="18"/>
                <w:szCs w:val="18"/>
              </w:rPr>
              <w:t>", "123qwe", "123qwe", "123qwe")</w:t>
            </w:r>
          </w:p>
        </w:tc>
        <w:tc>
          <w:tcPr>
            <w:tcW w:w="3106" w:type="dxa"/>
          </w:tcPr>
          <w:p w14:paraId="3BE4980A" w14:textId="2ED64D8D" w:rsidR="00103F35" w:rsidRDefault="00FF5D3D" w:rsidP="00B37520">
            <w:r w:rsidRPr="00FF5D3D">
              <w:t>Null (registration fails)</w:t>
            </w:r>
          </w:p>
        </w:tc>
        <w:tc>
          <w:tcPr>
            <w:tcW w:w="2290" w:type="dxa"/>
          </w:tcPr>
          <w:p w14:paraId="4BA99AB0" w14:textId="2DA34F0A" w:rsidR="00103F35" w:rsidRDefault="005B5D15" w:rsidP="00B37520">
            <w:r>
              <w:t>pass</w:t>
            </w:r>
          </w:p>
        </w:tc>
      </w:tr>
      <w:tr w:rsidR="00103F35" w14:paraId="12333BDF" w14:textId="77777777" w:rsidTr="00B37520">
        <w:tc>
          <w:tcPr>
            <w:tcW w:w="1413" w:type="dxa"/>
          </w:tcPr>
          <w:p w14:paraId="5079FA6E" w14:textId="77777777" w:rsidR="00103F35" w:rsidRDefault="00103F35" w:rsidP="00B37520">
            <w:r>
              <w:t>Comment</w:t>
            </w:r>
          </w:p>
        </w:tc>
        <w:tc>
          <w:tcPr>
            <w:tcW w:w="9377" w:type="dxa"/>
            <w:gridSpan w:val="4"/>
          </w:tcPr>
          <w:p w14:paraId="728923E7" w14:textId="54F88349" w:rsidR="00103F35" w:rsidRDefault="007C2706" w:rsidP="00B37520">
            <w:r w:rsidRPr="007C2706">
              <w:t xml:space="preserve">Used </w:t>
            </w:r>
            <w:proofErr w:type="spellStart"/>
            <w:r w:rsidRPr="007C2706">
              <w:t>assertNull</w:t>
            </w:r>
            <w:proofErr w:type="spellEnd"/>
            <w:r w:rsidRPr="007C2706">
              <w:t xml:space="preserve"> to verify that registration fails when using already existing login or username.</w:t>
            </w:r>
          </w:p>
        </w:tc>
      </w:tr>
      <w:tr w:rsidR="00103F35" w14:paraId="786F9FCC" w14:textId="77777777" w:rsidTr="00B37520">
        <w:tc>
          <w:tcPr>
            <w:tcW w:w="10790" w:type="dxa"/>
            <w:gridSpan w:val="5"/>
            <w:shd w:val="clear" w:color="auto" w:fill="F2F2F2" w:themeFill="background1" w:themeFillShade="F2"/>
          </w:tcPr>
          <w:p w14:paraId="528CA3AA" w14:textId="32597DE3" w:rsidR="00103F35" w:rsidRDefault="00103F35" w:rsidP="00B37520">
            <w:r>
              <w:t xml:space="preserve">Class </w:t>
            </w:r>
            <w:proofErr w:type="gramStart"/>
            <w:r>
              <w:t>Name :</w:t>
            </w:r>
            <w:proofErr w:type="gramEnd"/>
            <w:r>
              <w:t xml:space="preserve"> </w:t>
            </w:r>
            <w:r w:rsidR="00EC1733">
              <w:t xml:space="preserve"> </w:t>
            </w:r>
            <w:proofErr w:type="spellStart"/>
            <w:r w:rsidR="00EC1733" w:rsidRPr="00EC1733">
              <w:t>LoginControllerTest</w:t>
            </w:r>
            <w:proofErr w:type="spellEnd"/>
            <w:r>
              <w:t xml:space="preserve">                                                                    Test Name : </w:t>
            </w:r>
            <w:proofErr w:type="spellStart"/>
            <w:r w:rsidR="000F0779" w:rsidRPr="000F0779">
              <w:t>shouldFailForEmptyCredentials</w:t>
            </w:r>
            <w:proofErr w:type="spellEnd"/>
          </w:p>
        </w:tc>
      </w:tr>
      <w:tr w:rsidR="00103F35" w14:paraId="16AE7479" w14:textId="77777777" w:rsidTr="00B37520">
        <w:tc>
          <w:tcPr>
            <w:tcW w:w="1413" w:type="dxa"/>
            <w:shd w:val="clear" w:color="auto" w:fill="C4F2F2" w:themeFill="accent4" w:themeFillShade="E6"/>
          </w:tcPr>
          <w:p w14:paraId="6D525CA7" w14:textId="77777777" w:rsidR="00103F35" w:rsidRDefault="00103F35" w:rsidP="00B37520">
            <w:r>
              <w:t>Test Case ID</w:t>
            </w:r>
          </w:p>
        </w:tc>
        <w:tc>
          <w:tcPr>
            <w:tcW w:w="2183" w:type="dxa"/>
            <w:shd w:val="clear" w:color="auto" w:fill="C4F2F2" w:themeFill="accent4" w:themeFillShade="E6"/>
          </w:tcPr>
          <w:p w14:paraId="0BB96324" w14:textId="77777777" w:rsidR="00103F35" w:rsidRDefault="00103F35" w:rsidP="00B37520">
            <w:r w:rsidRPr="008A4721">
              <w:t>Test Description</w:t>
            </w:r>
          </w:p>
        </w:tc>
        <w:tc>
          <w:tcPr>
            <w:tcW w:w="1798" w:type="dxa"/>
            <w:shd w:val="clear" w:color="auto" w:fill="C4F2F2" w:themeFill="accent4" w:themeFillShade="E6"/>
          </w:tcPr>
          <w:p w14:paraId="621D01EA" w14:textId="77777777" w:rsidR="00103F35" w:rsidRDefault="00103F35" w:rsidP="00B37520">
            <w:r w:rsidRPr="00587B2E">
              <w:t>Input Data</w:t>
            </w:r>
          </w:p>
        </w:tc>
        <w:tc>
          <w:tcPr>
            <w:tcW w:w="3106" w:type="dxa"/>
            <w:shd w:val="clear" w:color="auto" w:fill="C4F2F2" w:themeFill="accent4" w:themeFillShade="E6"/>
          </w:tcPr>
          <w:p w14:paraId="0DDF63CC" w14:textId="77777777" w:rsidR="00103F35" w:rsidRDefault="00103F35" w:rsidP="00B37520">
            <w:r w:rsidRPr="005E02B9">
              <w:t>Expected Result</w:t>
            </w:r>
          </w:p>
        </w:tc>
        <w:tc>
          <w:tcPr>
            <w:tcW w:w="2290" w:type="dxa"/>
            <w:shd w:val="clear" w:color="auto" w:fill="C4F2F2" w:themeFill="accent4" w:themeFillShade="E6"/>
          </w:tcPr>
          <w:p w14:paraId="4E045144" w14:textId="77777777" w:rsidR="00103F35" w:rsidRDefault="00103F35" w:rsidP="00B37520">
            <w:r w:rsidRPr="00361651">
              <w:t>Actual Result</w:t>
            </w:r>
            <w:r>
              <w:t xml:space="preserve"> &amp; Status</w:t>
            </w:r>
          </w:p>
        </w:tc>
      </w:tr>
      <w:tr w:rsidR="00103F35" w14:paraId="4CE1DE7D" w14:textId="77777777" w:rsidTr="00B37520">
        <w:tc>
          <w:tcPr>
            <w:tcW w:w="1413" w:type="dxa"/>
          </w:tcPr>
          <w:p w14:paraId="3DB70679" w14:textId="38958862" w:rsidR="00103F35" w:rsidRDefault="00103F35" w:rsidP="00B37520">
            <w:pPr>
              <w:jc w:val="center"/>
            </w:pPr>
            <w:r>
              <w:t>Test</w:t>
            </w:r>
            <w:r>
              <w:t>07</w:t>
            </w:r>
          </w:p>
        </w:tc>
        <w:tc>
          <w:tcPr>
            <w:tcW w:w="2183" w:type="dxa"/>
          </w:tcPr>
          <w:p w14:paraId="3180127F" w14:textId="503960F0" w:rsidR="00103F35" w:rsidRPr="008A4721" w:rsidRDefault="00023701" w:rsidP="00B37520">
            <w:r w:rsidRPr="00023701">
              <w:t>Empty login and password</w:t>
            </w:r>
          </w:p>
        </w:tc>
        <w:tc>
          <w:tcPr>
            <w:tcW w:w="1798" w:type="dxa"/>
          </w:tcPr>
          <w:p w14:paraId="19525101" w14:textId="38D9284E" w:rsidR="00103F35" w:rsidRDefault="00494789" w:rsidP="00B37520">
            <w:r w:rsidRPr="00494789">
              <w:t>("", "");</w:t>
            </w:r>
          </w:p>
        </w:tc>
        <w:tc>
          <w:tcPr>
            <w:tcW w:w="3106" w:type="dxa"/>
          </w:tcPr>
          <w:p w14:paraId="05FA560E" w14:textId="34725F61" w:rsidR="00103F35" w:rsidRDefault="00637834" w:rsidP="00B37520">
            <w:r w:rsidRPr="00637834">
              <w:t>Null (authentication fails)</w:t>
            </w:r>
          </w:p>
        </w:tc>
        <w:tc>
          <w:tcPr>
            <w:tcW w:w="2290" w:type="dxa"/>
          </w:tcPr>
          <w:p w14:paraId="6FC3FD86" w14:textId="5D95B74B" w:rsidR="00103F35" w:rsidRDefault="006610F1" w:rsidP="00B37520">
            <w:r>
              <w:t>pass</w:t>
            </w:r>
          </w:p>
        </w:tc>
      </w:tr>
      <w:tr w:rsidR="00103F35" w14:paraId="584E7C0E" w14:textId="77777777" w:rsidTr="00B37520">
        <w:tc>
          <w:tcPr>
            <w:tcW w:w="1413" w:type="dxa"/>
          </w:tcPr>
          <w:p w14:paraId="10212EF7" w14:textId="77777777" w:rsidR="00103F35" w:rsidRDefault="00103F35" w:rsidP="00B37520">
            <w:r>
              <w:t>Comment</w:t>
            </w:r>
          </w:p>
        </w:tc>
        <w:tc>
          <w:tcPr>
            <w:tcW w:w="9377" w:type="dxa"/>
            <w:gridSpan w:val="4"/>
          </w:tcPr>
          <w:p w14:paraId="64136D21" w14:textId="0B9B4741" w:rsidR="00103F35" w:rsidRDefault="00751306" w:rsidP="00B37520">
            <w:r w:rsidRPr="00751306">
              <w:t xml:space="preserve">Used </w:t>
            </w:r>
            <w:proofErr w:type="spellStart"/>
            <w:r w:rsidRPr="00751306">
              <w:t>assertNull</w:t>
            </w:r>
            <w:proofErr w:type="spellEnd"/>
            <w:r w:rsidRPr="00751306">
              <w:t xml:space="preserve"> to validate </w:t>
            </w:r>
            <w:proofErr w:type="gramStart"/>
            <w:r w:rsidRPr="00751306">
              <w:t>that empty credentials</w:t>
            </w:r>
            <w:proofErr w:type="gramEnd"/>
            <w:r w:rsidRPr="00751306">
              <w:t xml:space="preserve"> are rejected.</w:t>
            </w:r>
          </w:p>
        </w:tc>
      </w:tr>
      <w:tr w:rsidR="00103F35" w14:paraId="7342756E" w14:textId="77777777" w:rsidTr="00B37520">
        <w:tc>
          <w:tcPr>
            <w:tcW w:w="10790" w:type="dxa"/>
            <w:gridSpan w:val="5"/>
            <w:shd w:val="clear" w:color="auto" w:fill="F2F2F2" w:themeFill="background1" w:themeFillShade="F2"/>
          </w:tcPr>
          <w:p w14:paraId="55FA0298" w14:textId="5F5B6635" w:rsidR="00103F35" w:rsidRDefault="00103F35" w:rsidP="00B37520">
            <w:r>
              <w:t xml:space="preserve">Class </w:t>
            </w:r>
            <w:proofErr w:type="gramStart"/>
            <w:r>
              <w:t>Name :</w:t>
            </w:r>
            <w:proofErr w:type="gramEnd"/>
            <w:r>
              <w:t xml:space="preserve">  </w:t>
            </w:r>
            <w:r w:rsidRPr="004615F3">
              <w:t>PlayerTest</w:t>
            </w:r>
            <w:r>
              <w:t xml:space="preserve">                                                                     Test Name : </w:t>
            </w:r>
            <w:proofErr w:type="spellStart"/>
            <w:r w:rsidR="00F57B3D" w:rsidRPr="00F57B3D">
              <w:t>testGamePlayedGetter</w:t>
            </w:r>
            <w:proofErr w:type="spellEnd"/>
          </w:p>
        </w:tc>
      </w:tr>
      <w:tr w:rsidR="00103F35" w14:paraId="63DF01D1" w14:textId="77777777" w:rsidTr="00B37520">
        <w:tc>
          <w:tcPr>
            <w:tcW w:w="1413" w:type="dxa"/>
            <w:shd w:val="clear" w:color="auto" w:fill="C4F2F2" w:themeFill="accent4" w:themeFillShade="E6"/>
          </w:tcPr>
          <w:p w14:paraId="579FF299" w14:textId="77777777" w:rsidR="00103F35" w:rsidRDefault="00103F35" w:rsidP="00B37520">
            <w:r>
              <w:t>Test Case ID</w:t>
            </w:r>
          </w:p>
        </w:tc>
        <w:tc>
          <w:tcPr>
            <w:tcW w:w="2183" w:type="dxa"/>
            <w:shd w:val="clear" w:color="auto" w:fill="C4F2F2" w:themeFill="accent4" w:themeFillShade="E6"/>
          </w:tcPr>
          <w:p w14:paraId="2E2AB851" w14:textId="77777777" w:rsidR="00103F35" w:rsidRDefault="00103F35" w:rsidP="00B37520">
            <w:r w:rsidRPr="008A4721">
              <w:t>Test Description</w:t>
            </w:r>
          </w:p>
        </w:tc>
        <w:tc>
          <w:tcPr>
            <w:tcW w:w="1798" w:type="dxa"/>
            <w:shd w:val="clear" w:color="auto" w:fill="C4F2F2" w:themeFill="accent4" w:themeFillShade="E6"/>
          </w:tcPr>
          <w:p w14:paraId="37EDC202" w14:textId="77777777" w:rsidR="00103F35" w:rsidRDefault="00103F35" w:rsidP="00B37520">
            <w:r w:rsidRPr="00587B2E">
              <w:t>Input Data</w:t>
            </w:r>
          </w:p>
        </w:tc>
        <w:tc>
          <w:tcPr>
            <w:tcW w:w="3106" w:type="dxa"/>
            <w:shd w:val="clear" w:color="auto" w:fill="C4F2F2" w:themeFill="accent4" w:themeFillShade="E6"/>
          </w:tcPr>
          <w:p w14:paraId="3738A49D" w14:textId="77777777" w:rsidR="00103F35" w:rsidRDefault="00103F35" w:rsidP="00B37520">
            <w:r w:rsidRPr="005E02B9">
              <w:t>Expected Result</w:t>
            </w:r>
          </w:p>
        </w:tc>
        <w:tc>
          <w:tcPr>
            <w:tcW w:w="2290" w:type="dxa"/>
            <w:shd w:val="clear" w:color="auto" w:fill="C4F2F2" w:themeFill="accent4" w:themeFillShade="E6"/>
          </w:tcPr>
          <w:p w14:paraId="130FE55E" w14:textId="77777777" w:rsidR="00103F35" w:rsidRDefault="00103F35" w:rsidP="00B37520">
            <w:r w:rsidRPr="00361651">
              <w:t>Actual Result</w:t>
            </w:r>
            <w:r>
              <w:t xml:space="preserve"> &amp; Status</w:t>
            </w:r>
          </w:p>
        </w:tc>
      </w:tr>
      <w:tr w:rsidR="00103F35" w14:paraId="786FE0E6" w14:textId="77777777" w:rsidTr="00B37520">
        <w:tc>
          <w:tcPr>
            <w:tcW w:w="1413" w:type="dxa"/>
          </w:tcPr>
          <w:p w14:paraId="7D559161" w14:textId="42186C3C" w:rsidR="00103F35" w:rsidRDefault="00103F35" w:rsidP="00B37520">
            <w:pPr>
              <w:jc w:val="center"/>
            </w:pPr>
            <w:r>
              <w:t>Test</w:t>
            </w:r>
            <w:r>
              <w:t>08</w:t>
            </w:r>
          </w:p>
        </w:tc>
        <w:tc>
          <w:tcPr>
            <w:tcW w:w="2183" w:type="dxa"/>
          </w:tcPr>
          <w:p w14:paraId="56B72A00" w14:textId="3E1D5325" w:rsidR="00103F35" w:rsidRPr="008A4721" w:rsidRDefault="00EF17F5" w:rsidP="00B37520">
            <w:r w:rsidRPr="00EF17F5">
              <w:t>Get and update number of games played</w:t>
            </w:r>
          </w:p>
        </w:tc>
        <w:tc>
          <w:tcPr>
            <w:tcW w:w="1798" w:type="dxa"/>
          </w:tcPr>
          <w:p w14:paraId="4BD33444" w14:textId="4180AD82" w:rsidR="00103F35" w:rsidRDefault="00673800" w:rsidP="00B37520">
            <w:r w:rsidRPr="00673800">
              <w:t xml:space="preserve">Initially 0 → </w:t>
            </w:r>
            <w:proofErr w:type="spellStart"/>
            <w:proofErr w:type="gramStart"/>
            <w:r w:rsidRPr="00673800">
              <w:t>setGameplayed</w:t>
            </w:r>
            <w:proofErr w:type="spellEnd"/>
            <w:r w:rsidRPr="00673800">
              <w:t>(</w:t>
            </w:r>
            <w:proofErr w:type="gramEnd"/>
            <w:r w:rsidRPr="00673800">
              <w:t>+1)</w:t>
            </w:r>
            <w:r w:rsidRPr="00673800">
              <w:tab/>
            </w:r>
          </w:p>
        </w:tc>
        <w:tc>
          <w:tcPr>
            <w:tcW w:w="3106" w:type="dxa"/>
          </w:tcPr>
          <w:p w14:paraId="0088EE9F" w14:textId="72C27B92" w:rsidR="00103F35" w:rsidRDefault="00BE4F46" w:rsidP="009C1623">
            <w:r w:rsidRPr="00BE4F46">
              <w:t>Value becomes 1</w:t>
            </w:r>
          </w:p>
        </w:tc>
        <w:tc>
          <w:tcPr>
            <w:tcW w:w="2290" w:type="dxa"/>
          </w:tcPr>
          <w:p w14:paraId="2036FC0A" w14:textId="43C8F991" w:rsidR="00103F35" w:rsidRDefault="009C1623" w:rsidP="00B37520">
            <w:r>
              <w:t>pass</w:t>
            </w:r>
          </w:p>
        </w:tc>
      </w:tr>
      <w:tr w:rsidR="00103F35" w14:paraId="406BF0B1" w14:textId="77777777" w:rsidTr="00B37520">
        <w:tc>
          <w:tcPr>
            <w:tcW w:w="1413" w:type="dxa"/>
          </w:tcPr>
          <w:p w14:paraId="7713D804" w14:textId="77777777" w:rsidR="00103F35" w:rsidRDefault="00103F35" w:rsidP="00B37520">
            <w:r>
              <w:t>Comment</w:t>
            </w:r>
          </w:p>
        </w:tc>
        <w:tc>
          <w:tcPr>
            <w:tcW w:w="9377" w:type="dxa"/>
            <w:gridSpan w:val="4"/>
          </w:tcPr>
          <w:p w14:paraId="4F530ECF" w14:textId="56BF921C" w:rsidR="00103F35" w:rsidRDefault="007B593F" w:rsidP="00B37520">
            <w:r w:rsidRPr="007B593F">
              <w:t xml:space="preserve">Used </w:t>
            </w:r>
            <w:proofErr w:type="spellStart"/>
            <w:r w:rsidRPr="007B593F">
              <w:t>assertEquals</w:t>
            </w:r>
            <w:proofErr w:type="spellEnd"/>
            <w:r w:rsidRPr="007B593F">
              <w:t xml:space="preserve"> to verify that the getter returns 0 initially and 1 after incrementing via </w:t>
            </w:r>
            <w:proofErr w:type="spellStart"/>
            <w:proofErr w:type="gramStart"/>
            <w:r w:rsidRPr="007B593F">
              <w:t>setGameplayed</w:t>
            </w:r>
            <w:proofErr w:type="spellEnd"/>
            <w:r w:rsidRPr="007B593F">
              <w:t>(</w:t>
            </w:r>
            <w:proofErr w:type="gramEnd"/>
            <w:r w:rsidRPr="007B593F">
              <w:t>), confirming proper behavior of the getter/setter methods.</w:t>
            </w:r>
          </w:p>
        </w:tc>
      </w:tr>
      <w:tr w:rsidR="00103F35" w14:paraId="27025612" w14:textId="77777777" w:rsidTr="00B37520">
        <w:tc>
          <w:tcPr>
            <w:tcW w:w="10790" w:type="dxa"/>
            <w:gridSpan w:val="5"/>
            <w:shd w:val="clear" w:color="auto" w:fill="F2F2F2" w:themeFill="background1" w:themeFillShade="F2"/>
          </w:tcPr>
          <w:p w14:paraId="07FD99CF" w14:textId="0804242D" w:rsidR="00103F35" w:rsidRDefault="00103F35" w:rsidP="00B37520">
            <w:r>
              <w:t xml:space="preserve">Class </w:t>
            </w:r>
            <w:proofErr w:type="gramStart"/>
            <w:r>
              <w:t>Name :</w:t>
            </w:r>
            <w:proofErr w:type="gramEnd"/>
            <w:r>
              <w:t xml:space="preserve">   </w:t>
            </w:r>
            <w:proofErr w:type="spellStart"/>
            <w:r w:rsidR="00D76BC7" w:rsidRPr="00D76BC7">
              <w:t>RegisterControllerTest</w:t>
            </w:r>
            <w:proofErr w:type="spellEnd"/>
            <w:r w:rsidR="00D76BC7" w:rsidRPr="00D76BC7">
              <w:t xml:space="preserve">   </w:t>
            </w:r>
            <w:r>
              <w:t xml:space="preserve">                      Test Name : </w:t>
            </w:r>
            <w:proofErr w:type="spellStart"/>
            <w:r w:rsidR="00BD349A" w:rsidRPr="00BD349A">
              <w:t>shouldNotRegisterDuplicateLoginOrUsernameEmpty</w:t>
            </w:r>
            <w:proofErr w:type="spellEnd"/>
          </w:p>
        </w:tc>
      </w:tr>
      <w:tr w:rsidR="00103F35" w14:paraId="6A211F4F" w14:textId="77777777" w:rsidTr="00B37520">
        <w:tc>
          <w:tcPr>
            <w:tcW w:w="1413" w:type="dxa"/>
            <w:shd w:val="clear" w:color="auto" w:fill="C4F2F2" w:themeFill="accent4" w:themeFillShade="E6"/>
          </w:tcPr>
          <w:p w14:paraId="1FACA90A" w14:textId="77777777" w:rsidR="00103F35" w:rsidRDefault="00103F35" w:rsidP="00B37520">
            <w:r>
              <w:t>Test Case ID</w:t>
            </w:r>
          </w:p>
        </w:tc>
        <w:tc>
          <w:tcPr>
            <w:tcW w:w="2183" w:type="dxa"/>
            <w:shd w:val="clear" w:color="auto" w:fill="C4F2F2" w:themeFill="accent4" w:themeFillShade="E6"/>
          </w:tcPr>
          <w:p w14:paraId="3DDD9676" w14:textId="77777777" w:rsidR="00103F35" w:rsidRDefault="00103F35" w:rsidP="00B37520">
            <w:r w:rsidRPr="008A4721">
              <w:t>Test Description</w:t>
            </w:r>
          </w:p>
        </w:tc>
        <w:tc>
          <w:tcPr>
            <w:tcW w:w="1798" w:type="dxa"/>
            <w:shd w:val="clear" w:color="auto" w:fill="C4F2F2" w:themeFill="accent4" w:themeFillShade="E6"/>
          </w:tcPr>
          <w:p w14:paraId="78E1FEB0" w14:textId="77777777" w:rsidR="00103F35" w:rsidRDefault="00103F35" w:rsidP="00B37520">
            <w:r w:rsidRPr="00587B2E">
              <w:t>Input Data</w:t>
            </w:r>
          </w:p>
        </w:tc>
        <w:tc>
          <w:tcPr>
            <w:tcW w:w="3106" w:type="dxa"/>
            <w:shd w:val="clear" w:color="auto" w:fill="C4F2F2" w:themeFill="accent4" w:themeFillShade="E6"/>
          </w:tcPr>
          <w:p w14:paraId="10F48D44" w14:textId="77777777" w:rsidR="00103F35" w:rsidRDefault="00103F35" w:rsidP="00B37520">
            <w:r w:rsidRPr="005E02B9">
              <w:t>Expected Result</w:t>
            </w:r>
          </w:p>
        </w:tc>
        <w:tc>
          <w:tcPr>
            <w:tcW w:w="2290" w:type="dxa"/>
            <w:shd w:val="clear" w:color="auto" w:fill="C4F2F2" w:themeFill="accent4" w:themeFillShade="E6"/>
          </w:tcPr>
          <w:p w14:paraId="10DC2FC4" w14:textId="77777777" w:rsidR="00103F35" w:rsidRDefault="00103F35" w:rsidP="00B37520">
            <w:r w:rsidRPr="00361651">
              <w:t>Actual Result</w:t>
            </w:r>
            <w:r>
              <w:t xml:space="preserve"> &amp; Status</w:t>
            </w:r>
          </w:p>
        </w:tc>
      </w:tr>
      <w:tr w:rsidR="00103F35" w14:paraId="553508D9" w14:textId="77777777" w:rsidTr="00B37520">
        <w:tc>
          <w:tcPr>
            <w:tcW w:w="1413" w:type="dxa"/>
          </w:tcPr>
          <w:p w14:paraId="13BB00E1" w14:textId="59914290" w:rsidR="00103F35" w:rsidRDefault="00103F35" w:rsidP="00B37520">
            <w:pPr>
              <w:jc w:val="center"/>
            </w:pPr>
            <w:r>
              <w:t>Test</w:t>
            </w:r>
            <w:r>
              <w:t>09</w:t>
            </w:r>
          </w:p>
        </w:tc>
        <w:tc>
          <w:tcPr>
            <w:tcW w:w="2183" w:type="dxa"/>
          </w:tcPr>
          <w:p w14:paraId="081D6FCA" w14:textId="0CBAF21C" w:rsidR="00103F35" w:rsidRPr="008A4721" w:rsidRDefault="001128AE" w:rsidP="00B37520">
            <w:r w:rsidRPr="001128AE">
              <w:t>Reject registration with empty login and username</w:t>
            </w:r>
          </w:p>
        </w:tc>
        <w:tc>
          <w:tcPr>
            <w:tcW w:w="1798" w:type="dxa"/>
          </w:tcPr>
          <w:p w14:paraId="6C5646C3" w14:textId="24E0D4D7" w:rsidR="00103F35" w:rsidRDefault="008D6503" w:rsidP="00B37520">
            <w:r w:rsidRPr="008D6503">
              <w:t>All identifying fields are empty strings</w:t>
            </w:r>
          </w:p>
        </w:tc>
        <w:tc>
          <w:tcPr>
            <w:tcW w:w="3106" w:type="dxa"/>
          </w:tcPr>
          <w:p w14:paraId="44E59163" w14:textId="19EEB59D" w:rsidR="009D7338" w:rsidRPr="009D7338" w:rsidRDefault="009D7338" w:rsidP="009D7338">
            <w:r w:rsidRPr="009D7338">
              <w:t>Registration fails (null)</w:t>
            </w:r>
          </w:p>
        </w:tc>
        <w:tc>
          <w:tcPr>
            <w:tcW w:w="2290" w:type="dxa"/>
          </w:tcPr>
          <w:p w14:paraId="36076832" w14:textId="35DA3937" w:rsidR="00103F35" w:rsidRDefault="0018654D" w:rsidP="00B37520">
            <w:r>
              <w:t>pass</w:t>
            </w:r>
          </w:p>
        </w:tc>
      </w:tr>
      <w:tr w:rsidR="00103F35" w14:paraId="72EDD4F6" w14:textId="77777777" w:rsidTr="00B37520">
        <w:tc>
          <w:tcPr>
            <w:tcW w:w="1413" w:type="dxa"/>
          </w:tcPr>
          <w:p w14:paraId="6EA15FFF" w14:textId="77777777" w:rsidR="00103F35" w:rsidRDefault="00103F35" w:rsidP="00B37520">
            <w:r>
              <w:t>Comment</w:t>
            </w:r>
          </w:p>
        </w:tc>
        <w:tc>
          <w:tcPr>
            <w:tcW w:w="9377" w:type="dxa"/>
            <w:gridSpan w:val="4"/>
          </w:tcPr>
          <w:p w14:paraId="3FEC9A72" w14:textId="30EB2554" w:rsidR="00103F35" w:rsidRDefault="009314BB" w:rsidP="00B37520">
            <w:r w:rsidRPr="009314BB">
              <w:t xml:space="preserve">Used </w:t>
            </w:r>
            <w:proofErr w:type="spellStart"/>
            <w:r w:rsidRPr="009314BB">
              <w:t>assertNull</w:t>
            </w:r>
            <w:proofErr w:type="spellEnd"/>
            <w:r w:rsidRPr="009314BB">
              <w:t xml:space="preserve"> to confirm that the system correctly rejects registration attempts with empty login and username fields.</w:t>
            </w:r>
          </w:p>
        </w:tc>
      </w:tr>
      <w:tr w:rsidR="00103F35" w14:paraId="614A8FFD" w14:textId="77777777" w:rsidTr="00B37520">
        <w:tc>
          <w:tcPr>
            <w:tcW w:w="10790" w:type="dxa"/>
            <w:gridSpan w:val="5"/>
            <w:shd w:val="clear" w:color="auto" w:fill="F2F2F2" w:themeFill="background1" w:themeFillShade="F2"/>
          </w:tcPr>
          <w:p w14:paraId="290FE17F" w14:textId="106BD3AD" w:rsidR="00103F35" w:rsidRDefault="00103F35" w:rsidP="00B37520">
            <w:r>
              <w:t xml:space="preserve">Class </w:t>
            </w:r>
            <w:proofErr w:type="gramStart"/>
            <w:r>
              <w:t>Name :</w:t>
            </w:r>
            <w:proofErr w:type="gramEnd"/>
            <w:r>
              <w:t xml:space="preserve">  </w:t>
            </w:r>
            <w:proofErr w:type="spellStart"/>
            <w:r w:rsidR="00581E68" w:rsidRPr="00581E68">
              <w:t>LoginControllerTest</w:t>
            </w:r>
            <w:proofErr w:type="spellEnd"/>
            <w:r>
              <w:t xml:space="preserve">                                                                    Test Name : </w:t>
            </w:r>
            <w:proofErr w:type="spellStart"/>
            <w:r w:rsidR="0015083F" w:rsidRPr="0015083F">
              <w:t>shouldRejectInvalidLogin</w:t>
            </w:r>
            <w:proofErr w:type="spellEnd"/>
          </w:p>
        </w:tc>
      </w:tr>
      <w:tr w:rsidR="00103F35" w14:paraId="74F38FC4" w14:textId="77777777" w:rsidTr="00B37520">
        <w:tc>
          <w:tcPr>
            <w:tcW w:w="1413" w:type="dxa"/>
            <w:shd w:val="clear" w:color="auto" w:fill="C4F2F2" w:themeFill="accent4" w:themeFillShade="E6"/>
          </w:tcPr>
          <w:p w14:paraId="0482C85C" w14:textId="77777777" w:rsidR="00103F35" w:rsidRDefault="00103F35" w:rsidP="00B37520">
            <w:r>
              <w:t>Test Case ID</w:t>
            </w:r>
          </w:p>
        </w:tc>
        <w:tc>
          <w:tcPr>
            <w:tcW w:w="2183" w:type="dxa"/>
            <w:shd w:val="clear" w:color="auto" w:fill="C4F2F2" w:themeFill="accent4" w:themeFillShade="E6"/>
          </w:tcPr>
          <w:p w14:paraId="284D3708" w14:textId="77777777" w:rsidR="00103F35" w:rsidRDefault="00103F35" w:rsidP="00B37520">
            <w:r w:rsidRPr="008A4721">
              <w:t>Test Description</w:t>
            </w:r>
          </w:p>
        </w:tc>
        <w:tc>
          <w:tcPr>
            <w:tcW w:w="1798" w:type="dxa"/>
            <w:shd w:val="clear" w:color="auto" w:fill="C4F2F2" w:themeFill="accent4" w:themeFillShade="E6"/>
          </w:tcPr>
          <w:p w14:paraId="3544FDEE" w14:textId="77777777" w:rsidR="00103F35" w:rsidRDefault="00103F35" w:rsidP="00B37520">
            <w:r w:rsidRPr="00587B2E">
              <w:t>Input Data</w:t>
            </w:r>
          </w:p>
        </w:tc>
        <w:tc>
          <w:tcPr>
            <w:tcW w:w="3106" w:type="dxa"/>
            <w:shd w:val="clear" w:color="auto" w:fill="C4F2F2" w:themeFill="accent4" w:themeFillShade="E6"/>
          </w:tcPr>
          <w:p w14:paraId="32CE6D00" w14:textId="77777777" w:rsidR="00103F35" w:rsidRDefault="00103F35" w:rsidP="00B37520">
            <w:r w:rsidRPr="005E02B9">
              <w:t>Expected Result</w:t>
            </w:r>
          </w:p>
        </w:tc>
        <w:tc>
          <w:tcPr>
            <w:tcW w:w="2290" w:type="dxa"/>
            <w:shd w:val="clear" w:color="auto" w:fill="C4F2F2" w:themeFill="accent4" w:themeFillShade="E6"/>
          </w:tcPr>
          <w:p w14:paraId="3438752A" w14:textId="77777777" w:rsidR="00103F35" w:rsidRDefault="00103F35" w:rsidP="00B37520">
            <w:r w:rsidRPr="00361651">
              <w:t>Actual Result</w:t>
            </w:r>
            <w:r>
              <w:t xml:space="preserve"> &amp; Status</w:t>
            </w:r>
          </w:p>
        </w:tc>
      </w:tr>
      <w:tr w:rsidR="00103F35" w14:paraId="7F67E2A8" w14:textId="77777777" w:rsidTr="00B37520">
        <w:tc>
          <w:tcPr>
            <w:tcW w:w="1413" w:type="dxa"/>
          </w:tcPr>
          <w:p w14:paraId="3EDF454B" w14:textId="3D6A70A4" w:rsidR="00103F35" w:rsidRDefault="00103F35" w:rsidP="00B37520">
            <w:pPr>
              <w:jc w:val="center"/>
            </w:pPr>
            <w:r>
              <w:t>Test</w:t>
            </w:r>
            <w:r>
              <w:t>10</w:t>
            </w:r>
          </w:p>
        </w:tc>
        <w:tc>
          <w:tcPr>
            <w:tcW w:w="2183" w:type="dxa"/>
          </w:tcPr>
          <w:p w14:paraId="16722817" w14:textId="302FF404" w:rsidR="00103F35" w:rsidRPr="008A4721" w:rsidRDefault="00140934" w:rsidP="00140934">
            <w:r w:rsidRPr="00140934">
              <w:t>Reject login with invalid credentials</w:t>
            </w:r>
          </w:p>
        </w:tc>
        <w:tc>
          <w:tcPr>
            <w:tcW w:w="1798" w:type="dxa"/>
          </w:tcPr>
          <w:p w14:paraId="3478A5AA" w14:textId="28DD90F3" w:rsidR="00103F35" w:rsidRDefault="00EB4E7C" w:rsidP="00B37520">
            <w:r w:rsidRPr="00EB4E7C">
              <w:t>"</w:t>
            </w:r>
            <w:proofErr w:type="spellStart"/>
            <w:r w:rsidRPr="00EB4E7C">
              <w:t>wrongLogin</w:t>
            </w:r>
            <w:proofErr w:type="spellEnd"/>
            <w:r w:rsidRPr="00EB4E7C">
              <w:t>", "</w:t>
            </w:r>
            <w:proofErr w:type="spellStart"/>
            <w:r w:rsidRPr="00EB4E7C">
              <w:t>wrongPass</w:t>
            </w:r>
            <w:proofErr w:type="spellEnd"/>
            <w:r w:rsidRPr="00EB4E7C">
              <w:t>"</w:t>
            </w:r>
          </w:p>
        </w:tc>
        <w:tc>
          <w:tcPr>
            <w:tcW w:w="3106" w:type="dxa"/>
          </w:tcPr>
          <w:p w14:paraId="13784426" w14:textId="79A5A6B0" w:rsidR="00103F35" w:rsidRDefault="00940CEE" w:rsidP="00B37520">
            <w:r w:rsidRPr="00940CEE">
              <w:t>Authentication fails (null)</w:t>
            </w:r>
          </w:p>
        </w:tc>
        <w:tc>
          <w:tcPr>
            <w:tcW w:w="2290" w:type="dxa"/>
          </w:tcPr>
          <w:p w14:paraId="07DB3409" w14:textId="69328282" w:rsidR="00103F35" w:rsidRDefault="00C20646" w:rsidP="00B37520">
            <w:r>
              <w:t>pass</w:t>
            </w:r>
          </w:p>
        </w:tc>
      </w:tr>
      <w:tr w:rsidR="00103F35" w14:paraId="7CB200F3" w14:textId="77777777" w:rsidTr="00B37520">
        <w:tc>
          <w:tcPr>
            <w:tcW w:w="1413" w:type="dxa"/>
          </w:tcPr>
          <w:p w14:paraId="4F6F395F" w14:textId="77777777" w:rsidR="00103F35" w:rsidRDefault="00103F35" w:rsidP="00B37520">
            <w:r>
              <w:t>Comment</w:t>
            </w:r>
          </w:p>
        </w:tc>
        <w:tc>
          <w:tcPr>
            <w:tcW w:w="9377" w:type="dxa"/>
            <w:gridSpan w:val="4"/>
          </w:tcPr>
          <w:p w14:paraId="78F8D28A" w14:textId="2570D1E8" w:rsidR="00103F35" w:rsidRDefault="002B07F3" w:rsidP="00B37520">
            <w:r w:rsidRPr="002B07F3">
              <w:t xml:space="preserve">Used </w:t>
            </w:r>
            <w:proofErr w:type="spellStart"/>
            <w:r w:rsidRPr="002B07F3">
              <w:t>assertNull</w:t>
            </w:r>
            <w:proofErr w:type="spellEnd"/>
            <w:r w:rsidRPr="002B07F3">
              <w:t xml:space="preserve"> to ensure that authentication fails when the login is correct but the password is invalid.</w:t>
            </w:r>
          </w:p>
        </w:tc>
      </w:tr>
    </w:tbl>
    <w:p w14:paraId="347A0B8A" w14:textId="50CD7CC7" w:rsidR="009570D0" w:rsidRDefault="009570D0" w:rsidP="00E313C1"/>
    <w:p w14:paraId="7638C3BE" w14:textId="7ABA4DFA" w:rsidR="008C5E21" w:rsidRDefault="008C5E21" w:rsidP="00E313C1"/>
    <w:p w14:paraId="584E56B2" w14:textId="07B0A114" w:rsidR="008C5E21" w:rsidRDefault="008C5E21" w:rsidP="00E313C1"/>
    <w:p w14:paraId="1E202315" w14:textId="2653A80C" w:rsidR="008C5E21" w:rsidRDefault="008C5E21" w:rsidP="00E313C1"/>
    <w:tbl>
      <w:tblPr>
        <w:tblStyle w:val="TableGrid"/>
        <w:tblW w:w="0" w:type="auto"/>
        <w:tblLook w:val="04A0" w:firstRow="1" w:lastRow="0" w:firstColumn="1" w:lastColumn="0" w:noHBand="0" w:noVBand="1"/>
      </w:tblPr>
      <w:tblGrid>
        <w:gridCol w:w="1413"/>
        <w:gridCol w:w="2183"/>
        <w:gridCol w:w="1798"/>
        <w:gridCol w:w="3106"/>
        <w:gridCol w:w="2290"/>
      </w:tblGrid>
      <w:tr w:rsidR="008C5E21" w14:paraId="7C91D0F9" w14:textId="77777777" w:rsidTr="00B37520">
        <w:tc>
          <w:tcPr>
            <w:tcW w:w="10790" w:type="dxa"/>
            <w:gridSpan w:val="5"/>
            <w:shd w:val="clear" w:color="auto" w:fill="F2F2F2" w:themeFill="background1" w:themeFillShade="F2"/>
          </w:tcPr>
          <w:p w14:paraId="00F971DD" w14:textId="5B0F7571" w:rsidR="008C5E21" w:rsidRDefault="008C5E21" w:rsidP="00B37520">
            <w:r>
              <w:lastRenderedPageBreak/>
              <w:t xml:space="preserve">Class </w:t>
            </w:r>
            <w:proofErr w:type="gramStart"/>
            <w:r>
              <w:t>Name :</w:t>
            </w:r>
            <w:proofErr w:type="gramEnd"/>
            <w:r>
              <w:t xml:space="preserve">  </w:t>
            </w:r>
            <w:proofErr w:type="spellStart"/>
            <w:r w:rsidRPr="00581E68">
              <w:t>LoginControllerTest</w:t>
            </w:r>
            <w:proofErr w:type="spellEnd"/>
            <w:r>
              <w:t xml:space="preserve">                                                      Test Name : </w:t>
            </w:r>
            <w:proofErr w:type="spellStart"/>
            <w:r w:rsidR="007146F7" w:rsidRPr="007146F7">
              <w:t>shouldReturnNullWhenPasswordWrong</w:t>
            </w:r>
            <w:proofErr w:type="spellEnd"/>
          </w:p>
        </w:tc>
      </w:tr>
      <w:tr w:rsidR="008C5E21" w14:paraId="1F6F29EA" w14:textId="77777777" w:rsidTr="00B37520">
        <w:tc>
          <w:tcPr>
            <w:tcW w:w="1413" w:type="dxa"/>
            <w:shd w:val="clear" w:color="auto" w:fill="C4F2F2" w:themeFill="accent4" w:themeFillShade="E6"/>
          </w:tcPr>
          <w:p w14:paraId="010AC850" w14:textId="77777777" w:rsidR="008C5E21" w:rsidRDefault="008C5E21" w:rsidP="00B37520">
            <w:r>
              <w:t>Test Case ID</w:t>
            </w:r>
          </w:p>
        </w:tc>
        <w:tc>
          <w:tcPr>
            <w:tcW w:w="2183" w:type="dxa"/>
            <w:shd w:val="clear" w:color="auto" w:fill="C4F2F2" w:themeFill="accent4" w:themeFillShade="E6"/>
          </w:tcPr>
          <w:p w14:paraId="15B35AA4" w14:textId="77777777" w:rsidR="008C5E21" w:rsidRDefault="008C5E21" w:rsidP="00B37520">
            <w:r w:rsidRPr="008A4721">
              <w:t>Test Description</w:t>
            </w:r>
          </w:p>
        </w:tc>
        <w:tc>
          <w:tcPr>
            <w:tcW w:w="1798" w:type="dxa"/>
            <w:shd w:val="clear" w:color="auto" w:fill="C4F2F2" w:themeFill="accent4" w:themeFillShade="E6"/>
          </w:tcPr>
          <w:p w14:paraId="1CA8F430" w14:textId="77777777" w:rsidR="008C5E21" w:rsidRDefault="008C5E21" w:rsidP="00B37520">
            <w:r w:rsidRPr="00587B2E">
              <w:t>Input Data</w:t>
            </w:r>
          </w:p>
        </w:tc>
        <w:tc>
          <w:tcPr>
            <w:tcW w:w="3106" w:type="dxa"/>
            <w:shd w:val="clear" w:color="auto" w:fill="C4F2F2" w:themeFill="accent4" w:themeFillShade="E6"/>
          </w:tcPr>
          <w:p w14:paraId="18AC93AB" w14:textId="77777777" w:rsidR="008C5E21" w:rsidRDefault="008C5E21" w:rsidP="00B37520">
            <w:r w:rsidRPr="005E02B9">
              <w:t>Expected Result</w:t>
            </w:r>
          </w:p>
        </w:tc>
        <w:tc>
          <w:tcPr>
            <w:tcW w:w="2290" w:type="dxa"/>
            <w:shd w:val="clear" w:color="auto" w:fill="C4F2F2" w:themeFill="accent4" w:themeFillShade="E6"/>
          </w:tcPr>
          <w:p w14:paraId="2FA9C81F" w14:textId="77777777" w:rsidR="008C5E21" w:rsidRDefault="008C5E21" w:rsidP="00B37520">
            <w:r w:rsidRPr="00361651">
              <w:t>Actual Result</w:t>
            </w:r>
            <w:r>
              <w:t xml:space="preserve"> &amp; Status</w:t>
            </w:r>
          </w:p>
        </w:tc>
      </w:tr>
      <w:tr w:rsidR="008C5E21" w14:paraId="665BEAA1" w14:textId="77777777" w:rsidTr="00B37520">
        <w:tc>
          <w:tcPr>
            <w:tcW w:w="1413" w:type="dxa"/>
          </w:tcPr>
          <w:p w14:paraId="06A7AD45" w14:textId="37827C3D" w:rsidR="008C5E21" w:rsidRDefault="008C5E21" w:rsidP="00B37520">
            <w:pPr>
              <w:jc w:val="center"/>
            </w:pPr>
            <w:r>
              <w:t>Test1</w:t>
            </w:r>
            <w:r w:rsidR="00E2230B">
              <w:t>1</w:t>
            </w:r>
          </w:p>
        </w:tc>
        <w:tc>
          <w:tcPr>
            <w:tcW w:w="2183" w:type="dxa"/>
          </w:tcPr>
          <w:p w14:paraId="69AEF52F" w14:textId="6E0A2724" w:rsidR="008C5E21" w:rsidRPr="008A4721" w:rsidRDefault="0067727E" w:rsidP="00B37520">
            <w:r w:rsidRPr="0067727E">
              <w:t>Reject correct login with wrong password</w:t>
            </w:r>
          </w:p>
        </w:tc>
        <w:tc>
          <w:tcPr>
            <w:tcW w:w="1798" w:type="dxa"/>
          </w:tcPr>
          <w:p w14:paraId="78010EB5" w14:textId="0807DDC4" w:rsidR="008C5E21" w:rsidRDefault="0072552E" w:rsidP="00B37520">
            <w:r w:rsidRPr="0072552E">
              <w:t>"</w:t>
            </w:r>
            <w:proofErr w:type="spellStart"/>
            <w:r w:rsidRPr="0072552E">
              <w:t>kmilej</w:t>
            </w:r>
            <w:proofErr w:type="spellEnd"/>
            <w:r w:rsidRPr="0072552E">
              <w:t>", "</w:t>
            </w:r>
            <w:proofErr w:type="spellStart"/>
            <w:r w:rsidRPr="0072552E">
              <w:t>zlehaslo</w:t>
            </w:r>
            <w:proofErr w:type="spellEnd"/>
            <w:r w:rsidRPr="0072552E">
              <w:t>"</w:t>
            </w:r>
          </w:p>
        </w:tc>
        <w:tc>
          <w:tcPr>
            <w:tcW w:w="3106" w:type="dxa"/>
          </w:tcPr>
          <w:p w14:paraId="5B9E3D39" w14:textId="5283104D" w:rsidR="008C5E21" w:rsidRDefault="00CB7109" w:rsidP="00B37520">
            <w:r w:rsidRPr="00CB7109">
              <w:t>Authentication fails (null)</w:t>
            </w:r>
          </w:p>
        </w:tc>
        <w:tc>
          <w:tcPr>
            <w:tcW w:w="2290" w:type="dxa"/>
          </w:tcPr>
          <w:p w14:paraId="609F9D21" w14:textId="77777777" w:rsidR="008C5E21" w:rsidRDefault="008C5E21" w:rsidP="00B37520">
            <w:r>
              <w:t>pass</w:t>
            </w:r>
          </w:p>
        </w:tc>
      </w:tr>
      <w:tr w:rsidR="008C5E21" w14:paraId="2EB92EBF" w14:textId="77777777" w:rsidTr="00B37520">
        <w:tc>
          <w:tcPr>
            <w:tcW w:w="1413" w:type="dxa"/>
          </w:tcPr>
          <w:p w14:paraId="6F45150D" w14:textId="77777777" w:rsidR="008C5E21" w:rsidRDefault="008C5E21" w:rsidP="00B37520">
            <w:r>
              <w:t>Comment</w:t>
            </w:r>
          </w:p>
        </w:tc>
        <w:tc>
          <w:tcPr>
            <w:tcW w:w="9377" w:type="dxa"/>
            <w:gridSpan w:val="4"/>
          </w:tcPr>
          <w:p w14:paraId="48458982" w14:textId="74266B1B" w:rsidR="008C5E21" w:rsidRDefault="00E56C12" w:rsidP="00B37520">
            <w:r w:rsidRPr="00E56C12">
              <w:t xml:space="preserve">Used </w:t>
            </w:r>
            <w:proofErr w:type="spellStart"/>
            <w:r w:rsidRPr="00E56C12">
              <w:t>assertNull</w:t>
            </w:r>
            <w:proofErr w:type="spellEnd"/>
            <w:r w:rsidRPr="00E56C12">
              <w:t xml:space="preserve"> to ensure that authentication fails when the login is correct but the password is invalid.</w:t>
            </w:r>
          </w:p>
        </w:tc>
      </w:tr>
    </w:tbl>
    <w:p w14:paraId="72628D74" w14:textId="77777777" w:rsidR="008C5E21" w:rsidRDefault="008C5E21" w:rsidP="00E313C1"/>
    <w:p w14:paraId="16806F7C" w14:textId="3ACDF3D4" w:rsidR="004F1663" w:rsidRPr="00600399" w:rsidRDefault="004F1663" w:rsidP="00600399">
      <w:pPr>
        <w:pStyle w:val="Heading1"/>
        <w:numPr>
          <w:ilvl w:val="0"/>
          <w:numId w:val="5"/>
        </w:numPr>
      </w:pPr>
      <w:bookmarkStart w:id="5" w:name="_Toc200138042"/>
      <w:r w:rsidRPr="00600399">
        <w:t>Results of Test Runs</w:t>
      </w:r>
      <w:bookmarkEnd w:id="5"/>
    </w:p>
    <w:p w14:paraId="0A0FE57C" w14:textId="77777777" w:rsidR="00BE53D8" w:rsidRPr="00BE53D8" w:rsidRDefault="00BE53D8" w:rsidP="00BE53D8"/>
    <w:p w14:paraId="5841B84B" w14:textId="6C50C761" w:rsidR="004F1663" w:rsidRDefault="004F1663" w:rsidP="00096646">
      <w:pPr>
        <w:pStyle w:val="Heading2"/>
      </w:pPr>
      <w:bookmarkStart w:id="6" w:name="_Toc200138043"/>
      <w:r w:rsidRPr="00BE53D8">
        <w:t>  Summary of Test Results</w:t>
      </w:r>
      <w:bookmarkEnd w:id="6"/>
    </w:p>
    <w:p w14:paraId="71FDC766" w14:textId="77777777" w:rsidR="0060028D" w:rsidRPr="0060028D" w:rsidRDefault="0060028D" w:rsidP="0060028D"/>
    <w:p w14:paraId="23EC5291" w14:textId="7B280E7A" w:rsidR="0060028D" w:rsidRDefault="0060028D" w:rsidP="0060028D">
      <w:r>
        <w:t>Total number of test cases: 1</w:t>
      </w:r>
      <w:r w:rsidR="00741599">
        <w:t>1</w:t>
      </w:r>
    </w:p>
    <w:p w14:paraId="7323869B" w14:textId="345BD57E" w:rsidR="0060028D" w:rsidRDefault="0060028D" w:rsidP="0060028D">
      <w:r>
        <w:t>Passed: 1</w:t>
      </w:r>
      <w:r w:rsidR="00741599">
        <w:t>1</w:t>
      </w:r>
    </w:p>
    <w:p w14:paraId="7181494D" w14:textId="3249DB8A" w:rsidR="0060028D" w:rsidRDefault="0060028D" w:rsidP="0060028D">
      <w:r>
        <w:t>Failed: 0</w:t>
      </w:r>
    </w:p>
    <w:p w14:paraId="1707A35F" w14:textId="129E5CA7" w:rsidR="00BE53D8" w:rsidRDefault="0060028D" w:rsidP="009A20E3">
      <w:r>
        <w:t>Retested: 0</w:t>
      </w:r>
    </w:p>
    <w:p w14:paraId="605534E7" w14:textId="77777777" w:rsidR="00EB293F" w:rsidRPr="00BE53D8" w:rsidRDefault="00EB293F" w:rsidP="009A20E3"/>
    <w:p w14:paraId="6C4803B0" w14:textId="04CA8C77" w:rsidR="004F1663" w:rsidRDefault="004F1663" w:rsidP="00096646">
      <w:pPr>
        <w:pStyle w:val="Heading2"/>
      </w:pPr>
      <w:bookmarkStart w:id="7" w:name="_Toc200138044"/>
      <w:r w:rsidRPr="00BE53D8">
        <w:t>  Example Test Output</w:t>
      </w:r>
      <w:bookmarkEnd w:id="7"/>
      <w:r w:rsidRPr="00BE53D8">
        <w:t xml:space="preserve"> </w:t>
      </w:r>
      <w:r w:rsidR="00D80FF3">
        <w:br/>
      </w:r>
    </w:p>
    <w:p w14:paraId="08B5189F" w14:textId="30612473" w:rsidR="00A71FE8" w:rsidRPr="00A71FE8" w:rsidRDefault="00535802" w:rsidP="00A71FE8">
      <w:pPr>
        <w:rPr>
          <w:rFonts w:cs="Calibri"/>
        </w:rPr>
      </w:pPr>
      <w:r>
        <w:t xml:space="preserve">Below is a list of </w:t>
      </w:r>
      <w:proofErr w:type="gramStart"/>
      <w:r>
        <w:t>test</w:t>
      </w:r>
      <w:proofErr w:type="gramEnd"/>
      <w:r>
        <w:t xml:space="preserve"> made:</w:t>
      </w:r>
      <w:r>
        <w:br/>
      </w:r>
    </w:p>
    <w:p w14:paraId="27FB0AB4" w14:textId="77777777" w:rsidR="00A71FE8" w:rsidRPr="00A71FE8" w:rsidRDefault="00A71FE8" w:rsidP="00A71FE8">
      <w:pPr>
        <w:rPr>
          <w:rFonts w:cs="Calibri"/>
        </w:rPr>
      </w:pPr>
      <w:r w:rsidRPr="00A71FE8">
        <w:rPr>
          <w:rFonts w:cs="Calibri"/>
        </w:rPr>
        <w:t>PlayerTest:</w:t>
      </w:r>
    </w:p>
    <w:p w14:paraId="64D658D5" w14:textId="23C5C112" w:rsidR="00A71FE8" w:rsidRPr="00A71FE8" w:rsidRDefault="00A71FE8" w:rsidP="00A71FE8">
      <w:pPr>
        <w:rPr>
          <w:rFonts w:cs="Calibri"/>
        </w:rPr>
      </w:pPr>
      <w:r>
        <w:rPr>
          <w:rFonts w:ascii="Segoe UI Symbol" w:hAnsi="Segoe UI Symbol" w:cs="Segoe UI Symbol"/>
        </w:rPr>
        <w:t>-</w:t>
      </w:r>
      <w:r w:rsidRPr="00A71FE8">
        <w:rPr>
          <w:rFonts w:cs="Calibri"/>
        </w:rPr>
        <w:t xml:space="preserve"> </w:t>
      </w:r>
      <w:proofErr w:type="spellStart"/>
      <w:r w:rsidRPr="00A71FE8">
        <w:rPr>
          <w:rFonts w:cs="Calibri"/>
        </w:rPr>
        <w:t>shouldAddScoreCorrectly</w:t>
      </w:r>
      <w:proofErr w:type="spellEnd"/>
    </w:p>
    <w:p w14:paraId="0E1AD220" w14:textId="337AE566" w:rsidR="00A71FE8" w:rsidRPr="00A71FE8" w:rsidRDefault="00A71FE8" w:rsidP="00A71FE8">
      <w:pPr>
        <w:rPr>
          <w:rFonts w:cs="Calibri"/>
        </w:rPr>
      </w:pPr>
      <w:r>
        <w:rPr>
          <w:rFonts w:ascii="Segoe UI Symbol" w:hAnsi="Segoe UI Symbol" w:cs="Segoe UI Symbol"/>
        </w:rPr>
        <w:t>-</w:t>
      </w:r>
      <w:r w:rsidRPr="00A71FE8">
        <w:rPr>
          <w:rFonts w:cs="Calibri"/>
        </w:rPr>
        <w:t xml:space="preserve"> </w:t>
      </w:r>
      <w:proofErr w:type="spellStart"/>
      <w:r w:rsidRPr="00A71FE8">
        <w:rPr>
          <w:rFonts w:cs="Calibri"/>
        </w:rPr>
        <w:t>shouldReturnCorrectName</w:t>
      </w:r>
      <w:proofErr w:type="spellEnd"/>
    </w:p>
    <w:p w14:paraId="35FBDAEF" w14:textId="038F9956" w:rsidR="00A71FE8" w:rsidRPr="00A71FE8" w:rsidRDefault="00A71FE8" w:rsidP="00A71FE8">
      <w:pPr>
        <w:rPr>
          <w:rFonts w:cs="Calibri"/>
        </w:rPr>
      </w:pPr>
      <w:r>
        <w:rPr>
          <w:rFonts w:ascii="Segoe UI Symbol" w:hAnsi="Segoe UI Symbol" w:cs="Segoe UI Symbol"/>
        </w:rPr>
        <w:t>-</w:t>
      </w:r>
      <w:r w:rsidRPr="00A71FE8">
        <w:rPr>
          <w:rFonts w:cs="Calibri"/>
        </w:rPr>
        <w:t xml:space="preserve"> </w:t>
      </w:r>
      <w:proofErr w:type="spellStart"/>
      <w:r w:rsidRPr="00A71FE8">
        <w:rPr>
          <w:rFonts w:cs="Calibri"/>
        </w:rPr>
        <w:t>testGamePlayedGetter</w:t>
      </w:r>
      <w:proofErr w:type="spellEnd"/>
    </w:p>
    <w:p w14:paraId="1A0ADD57" w14:textId="77777777" w:rsidR="00A71FE8" w:rsidRPr="00A71FE8" w:rsidRDefault="00A71FE8" w:rsidP="00A71FE8">
      <w:pPr>
        <w:rPr>
          <w:rFonts w:cs="Calibri"/>
        </w:rPr>
      </w:pPr>
    </w:p>
    <w:p w14:paraId="2DDA1644" w14:textId="77777777" w:rsidR="00A71FE8" w:rsidRPr="00A71FE8" w:rsidRDefault="00A71FE8" w:rsidP="00A71FE8">
      <w:pPr>
        <w:rPr>
          <w:rFonts w:cs="Calibri"/>
        </w:rPr>
      </w:pPr>
      <w:proofErr w:type="spellStart"/>
      <w:r w:rsidRPr="00A71FE8">
        <w:rPr>
          <w:rFonts w:cs="Calibri"/>
        </w:rPr>
        <w:t>SessionTest</w:t>
      </w:r>
      <w:proofErr w:type="spellEnd"/>
      <w:r w:rsidRPr="00A71FE8">
        <w:rPr>
          <w:rFonts w:cs="Calibri"/>
        </w:rPr>
        <w:t>:</w:t>
      </w:r>
    </w:p>
    <w:p w14:paraId="2295095E" w14:textId="66DEB04B" w:rsidR="00A71FE8" w:rsidRPr="00A71FE8" w:rsidRDefault="00A71FE8" w:rsidP="00A71FE8">
      <w:pPr>
        <w:rPr>
          <w:rFonts w:cs="Calibri"/>
        </w:rPr>
      </w:pPr>
      <w:r>
        <w:rPr>
          <w:rFonts w:ascii="Segoe UI Symbol" w:hAnsi="Segoe UI Symbol" w:cs="Segoe UI Symbol"/>
        </w:rPr>
        <w:t>-</w:t>
      </w:r>
      <w:r w:rsidRPr="00A71FE8">
        <w:rPr>
          <w:rFonts w:cs="Calibri"/>
        </w:rPr>
        <w:t xml:space="preserve"> </w:t>
      </w:r>
      <w:proofErr w:type="spellStart"/>
      <w:r w:rsidRPr="00A71FE8">
        <w:rPr>
          <w:rFonts w:cs="Calibri"/>
        </w:rPr>
        <w:t>shouldLoginAndLogoutCorrectly</w:t>
      </w:r>
      <w:proofErr w:type="spellEnd"/>
    </w:p>
    <w:p w14:paraId="4A952CBF" w14:textId="77777777" w:rsidR="00A71FE8" w:rsidRPr="00A71FE8" w:rsidRDefault="00A71FE8" w:rsidP="00A71FE8">
      <w:pPr>
        <w:rPr>
          <w:rFonts w:cs="Calibri"/>
        </w:rPr>
      </w:pPr>
    </w:p>
    <w:p w14:paraId="57E26DCF" w14:textId="77777777" w:rsidR="00A71FE8" w:rsidRPr="00A71FE8" w:rsidRDefault="00A71FE8" w:rsidP="00A71FE8">
      <w:pPr>
        <w:rPr>
          <w:rFonts w:cs="Calibri"/>
        </w:rPr>
      </w:pPr>
      <w:proofErr w:type="spellStart"/>
      <w:r w:rsidRPr="00A71FE8">
        <w:rPr>
          <w:rFonts w:cs="Calibri"/>
        </w:rPr>
        <w:t>LoginControllerTest</w:t>
      </w:r>
      <w:proofErr w:type="spellEnd"/>
      <w:r w:rsidRPr="00A71FE8">
        <w:rPr>
          <w:rFonts w:cs="Calibri"/>
        </w:rPr>
        <w:t>:</w:t>
      </w:r>
    </w:p>
    <w:p w14:paraId="249B708C" w14:textId="3AD97BBC" w:rsidR="00A71FE8" w:rsidRPr="00A71FE8" w:rsidRDefault="00A71FE8" w:rsidP="00A71FE8">
      <w:pPr>
        <w:rPr>
          <w:rFonts w:cs="Calibri"/>
        </w:rPr>
      </w:pPr>
      <w:r>
        <w:rPr>
          <w:rFonts w:ascii="Segoe UI Symbol" w:hAnsi="Segoe UI Symbol" w:cs="Segoe UI Symbol"/>
        </w:rPr>
        <w:t>-</w:t>
      </w:r>
      <w:r w:rsidRPr="00A71FE8">
        <w:rPr>
          <w:rFonts w:cs="Calibri"/>
        </w:rPr>
        <w:t xml:space="preserve"> </w:t>
      </w:r>
      <w:proofErr w:type="spellStart"/>
      <w:r w:rsidRPr="00A71FE8">
        <w:rPr>
          <w:rFonts w:cs="Calibri"/>
        </w:rPr>
        <w:t>shouldAuthenticateValidUser</w:t>
      </w:r>
      <w:proofErr w:type="spellEnd"/>
    </w:p>
    <w:p w14:paraId="7A39763C" w14:textId="2FD1B00A" w:rsidR="00A71FE8" w:rsidRPr="00A71FE8" w:rsidRDefault="00A71FE8" w:rsidP="00A71FE8">
      <w:pPr>
        <w:rPr>
          <w:rFonts w:cs="Calibri"/>
        </w:rPr>
      </w:pPr>
      <w:r>
        <w:rPr>
          <w:rFonts w:ascii="Segoe UI Symbol" w:hAnsi="Segoe UI Symbol" w:cs="Segoe UI Symbol"/>
        </w:rPr>
        <w:t>-</w:t>
      </w:r>
      <w:r w:rsidRPr="00A71FE8">
        <w:rPr>
          <w:rFonts w:cs="Calibri"/>
        </w:rPr>
        <w:t xml:space="preserve"> </w:t>
      </w:r>
      <w:proofErr w:type="spellStart"/>
      <w:r w:rsidRPr="00A71FE8">
        <w:rPr>
          <w:rFonts w:cs="Calibri"/>
        </w:rPr>
        <w:t>shouldFailForInvalidPassword</w:t>
      </w:r>
      <w:proofErr w:type="spellEnd"/>
    </w:p>
    <w:p w14:paraId="0979D1AA" w14:textId="1845BA5B" w:rsidR="00A71FE8" w:rsidRPr="00A71FE8" w:rsidRDefault="00A71FE8" w:rsidP="00A71FE8">
      <w:pPr>
        <w:rPr>
          <w:rFonts w:cs="Calibri"/>
        </w:rPr>
      </w:pPr>
      <w:r>
        <w:rPr>
          <w:rFonts w:ascii="Segoe UI Symbol" w:hAnsi="Segoe UI Symbol" w:cs="Segoe UI Symbol"/>
        </w:rPr>
        <w:t>-</w:t>
      </w:r>
      <w:r w:rsidRPr="00A71FE8">
        <w:rPr>
          <w:rFonts w:cs="Calibri"/>
        </w:rPr>
        <w:t xml:space="preserve"> </w:t>
      </w:r>
      <w:proofErr w:type="spellStart"/>
      <w:r w:rsidRPr="00A71FE8">
        <w:rPr>
          <w:rFonts w:cs="Calibri"/>
        </w:rPr>
        <w:t>shouldFailForEmptyCredentials</w:t>
      </w:r>
      <w:proofErr w:type="spellEnd"/>
    </w:p>
    <w:p w14:paraId="216D0F99" w14:textId="2F56C519" w:rsidR="00A71FE8" w:rsidRPr="00A71FE8" w:rsidRDefault="00A71FE8" w:rsidP="00A71FE8">
      <w:pPr>
        <w:rPr>
          <w:rFonts w:cs="Calibri"/>
        </w:rPr>
      </w:pPr>
      <w:r>
        <w:rPr>
          <w:rFonts w:ascii="Segoe UI Symbol" w:hAnsi="Segoe UI Symbol" w:cs="Segoe UI Symbol"/>
        </w:rPr>
        <w:t>-</w:t>
      </w:r>
      <w:r w:rsidRPr="00A71FE8">
        <w:rPr>
          <w:rFonts w:cs="Calibri"/>
        </w:rPr>
        <w:t xml:space="preserve"> </w:t>
      </w:r>
      <w:proofErr w:type="spellStart"/>
      <w:r w:rsidRPr="00A71FE8">
        <w:rPr>
          <w:rFonts w:cs="Calibri"/>
        </w:rPr>
        <w:t>shouldRejectInvalidLogin</w:t>
      </w:r>
      <w:proofErr w:type="spellEnd"/>
    </w:p>
    <w:p w14:paraId="6FFC13D5" w14:textId="55D00AC5" w:rsidR="00A71FE8" w:rsidRPr="00A71FE8" w:rsidRDefault="00A71FE8" w:rsidP="00A71FE8">
      <w:pPr>
        <w:rPr>
          <w:rFonts w:cs="Calibri"/>
        </w:rPr>
      </w:pPr>
      <w:r>
        <w:rPr>
          <w:rFonts w:cs="Calibri"/>
        </w:rPr>
        <w:t>-</w:t>
      </w:r>
      <w:r w:rsidRPr="00A71FE8">
        <w:rPr>
          <w:rFonts w:cs="Calibri"/>
        </w:rPr>
        <w:t xml:space="preserve"> </w:t>
      </w:r>
      <w:proofErr w:type="spellStart"/>
      <w:r w:rsidRPr="00A71FE8">
        <w:rPr>
          <w:rFonts w:cs="Calibri"/>
        </w:rPr>
        <w:t>shouldReturnNullWhenPasswordWrong</w:t>
      </w:r>
      <w:proofErr w:type="spellEnd"/>
    </w:p>
    <w:p w14:paraId="3491B583" w14:textId="77777777" w:rsidR="00A71FE8" w:rsidRPr="00A71FE8" w:rsidRDefault="00A71FE8" w:rsidP="00A71FE8">
      <w:pPr>
        <w:rPr>
          <w:rFonts w:cs="Calibri"/>
        </w:rPr>
      </w:pPr>
    </w:p>
    <w:p w14:paraId="54ED220E" w14:textId="77777777" w:rsidR="00A71FE8" w:rsidRPr="00A71FE8" w:rsidRDefault="00A71FE8" w:rsidP="00A71FE8">
      <w:pPr>
        <w:rPr>
          <w:rFonts w:cs="Calibri"/>
        </w:rPr>
      </w:pPr>
      <w:proofErr w:type="spellStart"/>
      <w:r w:rsidRPr="00A71FE8">
        <w:rPr>
          <w:rFonts w:cs="Calibri"/>
        </w:rPr>
        <w:t>RegisterControllerTest</w:t>
      </w:r>
      <w:proofErr w:type="spellEnd"/>
      <w:r w:rsidRPr="00A71FE8">
        <w:rPr>
          <w:rFonts w:cs="Calibri"/>
        </w:rPr>
        <w:t>:</w:t>
      </w:r>
    </w:p>
    <w:p w14:paraId="1BA41BCC" w14:textId="77777777" w:rsidR="00A71FE8" w:rsidRDefault="00A71FE8" w:rsidP="00A71FE8">
      <w:pPr>
        <w:rPr>
          <w:rFonts w:cs="Calibri"/>
        </w:rPr>
      </w:pPr>
      <w:r>
        <w:rPr>
          <w:rFonts w:ascii="Segoe UI Symbol" w:hAnsi="Segoe UI Symbol" w:cs="Segoe UI Symbol"/>
        </w:rPr>
        <w:t>-</w:t>
      </w:r>
      <w:r w:rsidRPr="00A71FE8">
        <w:rPr>
          <w:rFonts w:cs="Calibri"/>
        </w:rPr>
        <w:t xml:space="preserve"> </w:t>
      </w:r>
      <w:proofErr w:type="spellStart"/>
      <w:r w:rsidRPr="00A71FE8">
        <w:rPr>
          <w:rFonts w:cs="Calibri"/>
        </w:rPr>
        <w:t>shouldNotRegisterDuplicateLoginOrUsername</w:t>
      </w:r>
      <w:proofErr w:type="spellEnd"/>
    </w:p>
    <w:p w14:paraId="21C26D1A" w14:textId="0DD76757" w:rsidR="004F1663" w:rsidRPr="00A71FE8" w:rsidRDefault="00A71FE8" w:rsidP="00A71FE8">
      <w:pPr>
        <w:rPr>
          <w:rFonts w:cs="Calibri"/>
        </w:rPr>
      </w:pPr>
      <w:r>
        <w:rPr>
          <w:rFonts w:cs="Calibri"/>
        </w:rPr>
        <w:t xml:space="preserve">- </w:t>
      </w:r>
      <w:proofErr w:type="spellStart"/>
      <w:r w:rsidRPr="00A71FE8">
        <w:rPr>
          <w:rFonts w:cs="Calibri"/>
        </w:rPr>
        <w:t>shouldNotRegisterDuplicateLoginOrUsernameEmpty</w:t>
      </w:r>
      <w:proofErr w:type="spellEnd"/>
    </w:p>
    <w:p w14:paraId="3AE04328" w14:textId="1B133FDE" w:rsidR="004F1663" w:rsidRPr="00600399" w:rsidRDefault="004F1663" w:rsidP="00600399">
      <w:pPr>
        <w:pStyle w:val="Heading1"/>
        <w:numPr>
          <w:ilvl w:val="0"/>
          <w:numId w:val="5"/>
        </w:numPr>
      </w:pPr>
      <w:bookmarkStart w:id="8" w:name="_Toc200138045"/>
      <w:r w:rsidRPr="00600399">
        <w:t>Evaluation of Test Results</w:t>
      </w:r>
      <w:bookmarkEnd w:id="8"/>
    </w:p>
    <w:p w14:paraId="4C85DEA5" w14:textId="77777777" w:rsidR="00BE53D8" w:rsidRPr="00BE53D8" w:rsidRDefault="00BE53D8" w:rsidP="00BE53D8"/>
    <w:p w14:paraId="487D1EA9" w14:textId="7F944FC4" w:rsidR="004F1663" w:rsidRDefault="004F1663" w:rsidP="00096646">
      <w:pPr>
        <w:pStyle w:val="Heading2"/>
      </w:pPr>
      <w:bookmarkStart w:id="9" w:name="_Toc200138046"/>
      <w:r w:rsidRPr="00BE53D8">
        <w:t>  Analysis</w:t>
      </w:r>
      <w:bookmarkEnd w:id="9"/>
    </w:p>
    <w:p w14:paraId="77C4FE06" w14:textId="77777777" w:rsidR="00826FC1" w:rsidRPr="00826FC1" w:rsidRDefault="00826FC1" w:rsidP="00826FC1"/>
    <w:p w14:paraId="446C091C" w14:textId="790D7FC1" w:rsidR="00B27010" w:rsidRPr="00B27010" w:rsidRDefault="00B27010" w:rsidP="00B27010">
      <w:r w:rsidRPr="00B27010">
        <w:t>All tests passed successfully, except for the ones written at the beginning using the TDD approach, which initially failed as expected. This indicates that the main assumptions of the application have been fulfilled and all core functionalities are working correctly. No errors occurred during the current phase of implementation.</w:t>
      </w:r>
    </w:p>
    <w:p w14:paraId="204D9E2B" w14:textId="77777777" w:rsidR="00BE53D8" w:rsidRPr="00BE53D8" w:rsidRDefault="00BE53D8" w:rsidP="00BE53D8"/>
    <w:p w14:paraId="4FA2A3D8" w14:textId="6FFBAD71" w:rsidR="004F1663" w:rsidRDefault="004F1663" w:rsidP="00096646">
      <w:pPr>
        <w:pStyle w:val="Heading2"/>
      </w:pPr>
      <w:bookmarkStart w:id="10" w:name="_Toc200138047"/>
      <w:r w:rsidRPr="00BE53D8">
        <w:lastRenderedPageBreak/>
        <w:t> </w:t>
      </w:r>
      <w:r w:rsidR="001A0C92" w:rsidRPr="00BE53D8">
        <w:t xml:space="preserve">   </w:t>
      </w:r>
      <w:r w:rsidR="00BE53D8" w:rsidRPr="00BE53D8">
        <w:t xml:space="preserve"> </w:t>
      </w:r>
      <w:r w:rsidRPr="00BE53D8">
        <w:t>Final Conclusion</w:t>
      </w:r>
      <w:bookmarkEnd w:id="10"/>
    </w:p>
    <w:p w14:paraId="5FAC3B75" w14:textId="222524CC" w:rsidR="004F1663" w:rsidRPr="00B46CD9" w:rsidRDefault="004A0B3C" w:rsidP="00B46CD9">
      <w:pPr>
        <w:pStyle w:val="NormalWeb"/>
        <w:rPr>
          <w:rFonts w:ascii="Calibri" w:hAnsi="Calibri" w:cs="Calibri"/>
        </w:rPr>
      </w:pPr>
      <w:r w:rsidRPr="00B42C5B">
        <w:rPr>
          <w:rFonts w:ascii="Calibri" w:hAnsi="Calibri" w:cs="Calibri"/>
          <w:sz w:val="22"/>
          <w:szCs w:val="22"/>
        </w:rPr>
        <w:t xml:space="preserve">The testing process confirmed that the system meets the functional and technical requirements. The code is stable, performs correctly, and is ready for further development, integration, or </w:t>
      </w:r>
      <w:r w:rsidR="00B46CD9">
        <w:rPr>
          <w:rFonts w:ascii="Calibri" w:hAnsi="Calibri" w:cs="Calibri"/>
          <w:sz w:val="22"/>
          <w:szCs w:val="22"/>
        </w:rPr>
        <w:t>deployment</w:t>
      </w:r>
      <w:r w:rsidR="00704F71">
        <w:rPr>
          <w:rFonts w:ascii="Calibri" w:hAnsi="Calibri" w:cs="Calibri"/>
          <w:sz w:val="22"/>
          <w:szCs w:val="22"/>
        </w:rPr>
        <w:t>.</w:t>
      </w:r>
    </w:p>
    <w:sectPr w:rsidR="004F1663" w:rsidRPr="00B46CD9" w:rsidSect="00286C35">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D4542" w14:textId="77777777" w:rsidR="00356166" w:rsidRDefault="00356166" w:rsidP="001205A1">
      <w:r>
        <w:separator/>
      </w:r>
    </w:p>
  </w:endnote>
  <w:endnote w:type="continuationSeparator" w:id="0">
    <w:p w14:paraId="22453186" w14:textId="77777777" w:rsidR="00356166" w:rsidRDefault="0035616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7705E" w14:textId="77777777" w:rsidR="00356166" w:rsidRDefault="00356166" w:rsidP="001205A1">
      <w:r>
        <w:separator/>
      </w:r>
    </w:p>
  </w:footnote>
  <w:footnote w:type="continuationSeparator" w:id="0">
    <w:p w14:paraId="6392EA76" w14:textId="77777777" w:rsidR="00356166" w:rsidRDefault="00356166"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04B54"/>
    <w:multiLevelType w:val="hybridMultilevel"/>
    <w:tmpl w:val="E01AC8C8"/>
    <w:lvl w:ilvl="0" w:tplc="4DF2ABF4">
      <w:start w:val="1"/>
      <w:numFmt w:val="bullet"/>
      <w:lvlText w:val="-"/>
      <w:lvlJc w:val="left"/>
      <w:pPr>
        <w:ind w:left="720" w:hanging="360"/>
      </w:pPr>
      <w:rPr>
        <w:rFonts w:ascii="Aptos" w:hAnsi="Aptos" w:hint="default"/>
      </w:rPr>
    </w:lvl>
    <w:lvl w:ilvl="1" w:tplc="3618B00C">
      <w:start w:val="1"/>
      <w:numFmt w:val="bullet"/>
      <w:lvlText w:val="o"/>
      <w:lvlJc w:val="left"/>
      <w:pPr>
        <w:ind w:left="1440" w:hanging="360"/>
      </w:pPr>
      <w:rPr>
        <w:rFonts w:ascii="Courier New" w:hAnsi="Courier New" w:hint="default"/>
      </w:rPr>
    </w:lvl>
    <w:lvl w:ilvl="2" w:tplc="64AA3BCA">
      <w:start w:val="1"/>
      <w:numFmt w:val="bullet"/>
      <w:lvlText w:val=""/>
      <w:lvlJc w:val="left"/>
      <w:pPr>
        <w:ind w:left="2160" w:hanging="360"/>
      </w:pPr>
      <w:rPr>
        <w:rFonts w:ascii="Wingdings" w:hAnsi="Wingdings" w:hint="default"/>
      </w:rPr>
    </w:lvl>
    <w:lvl w:ilvl="3" w:tplc="246A5596">
      <w:start w:val="1"/>
      <w:numFmt w:val="bullet"/>
      <w:lvlText w:val=""/>
      <w:lvlJc w:val="left"/>
      <w:pPr>
        <w:ind w:left="2880" w:hanging="360"/>
      </w:pPr>
      <w:rPr>
        <w:rFonts w:ascii="Symbol" w:hAnsi="Symbol" w:hint="default"/>
      </w:rPr>
    </w:lvl>
    <w:lvl w:ilvl="4" w:tplc="EC8E8DC6">
      <w:start w:val="1"/>
      <w:numFmt w:val="bullet"/>
      <w:lvlText w:val="o"/>
      <w:lvlJc w:val="left"/>
      <w:pPr>
        <w:ind w:left="3600" w:hanging="360"/>
      </w:pPr>
      <w:rPr>
        <w:rFonts w:ascii="Courier New" w:hAnsi="Courier New" w:hint="default"/>
      </w:rPr>
    </w:lvl>
    <w:lvl w:ilvl="5" w:tplc="8ADCB672">
      <w:start w:val="1"/>
      <w:numFmt w:val="bullet"/>
      <w:lvlText w:val=""/>
      <w:lvlJc w:val="left"/>
      <w:pPr>
        <w:ind w:left="4320" w:hanging="360"/>
      </w:pPr>
      <w:rPr>
        <w:rFonts w:ascii="Wingdings" w:hAnsi="Wingdings" w:hint="default"/>
      </w:rPr>
    </w:lvl>
    <w:lvl w:ilvl="6" w:tplc="D5D25C52">
      <w:start w:val="1"/>
      <w:numFmt w:val="bullet"/>
      <w:lvlText w:val=""/>
      <w:lvlJc w:val="left"/>
      <w:pPr>
        <w:ind w:left="5040" w:hanging="360"/>
      </w:pPr>
      <w:rPr>
        <w:rFonts w:ascii="Symbol" w:hAnsi="Symbol" w:hint="default"/>
      </w:rPr>
    </w:lvl>
    <w:lvl w:ilvl="7" w:tplc="44D06AF0">
      <w:start w:val="1"/>
      <w:numFmt w:val="bullet"/>
      <w:lvlText w:val="o"/>
      <w:lvlJc w:val="left"/>
      <w:pPr>
        <w:ind w:left="5760" w:hanging="360"/>
      </w:pPr>
      <w:rPr>
        <w:rFonts w:ascii="Courier New" w:hAnsi="Courier New" w:hint="default"/>
      </w:rPr>
    </w:lvl>
    <w:lvl w:ilvl="8" w:tplc="F58A786A">
      <w:start w:val="1"/>
      <w:numFmt w:val="bullet"/>
      <w:lvlText w:val=""/>
      <w:lvlJc w:val="left"/>
      <w:pPr>
        <w:ind w:left="6480" w:hanging="360"/>
      </w:pPr>
      <w:rPr>
        <w:rFonts w:ascii="Wingdings" w:hAnsi="Wingdings" w:hint="default"/>
      </w:rPr>
    </w:lvl>
  </w:abstractNum>
  <w:abstractNum w:abstractNumId="1" w15:restartNumberingAfterBreak="0">
    <w:nsid w:val="320E7E9A"/>
    <w:multiLevelType w:val="hybridMultilevel"/>
    <w:tmpl w:val="795A08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17894"/>
    <w:multiLevelType w:val="hybridMultilevel"/>
    <w:tmpl w:val="5028850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B0245F"/>
    <w:multiLevelType w:val="hybridMultilevel"/>
    <w:tmpl w:val="F44C8FB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C40EAC"/>
    <w:multiLevelType w:val="hybridMultilevel"/>
    <w:tmpl w:val="0002BE3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B8BC5D"/>
    <w:multiLevelType w:val="hybridMultilevel"/>
    <w:tmpl w:val="DF265CA6"/>
    <w:lvl w:ilvl="0" w:tplc="B3622F82">
      <w:start w:val="1"/>
      <w:numFmt w:val="bullet"/>
      <w:lvlText w:val="-"/>
      <w:lvlJc w:val="left"/>
      <w:pPr>
        <w:ind w:left="720" w:hanging="360"/>
      </w:pPr>
      <w:rPr>
        <w:rFonts w:ascii="Aptos" w:hAnsi="Aptos" w:hint="default"/>
      </w:rPr>
    </w:lvl>
    <w:lvl w:ilvl="1" w:tplc="052E28A6">
      <w:start w:val="1"/>
      <w:numFmt w:val="bullet"/>
      <w:lvlText w:val="o"/>
      <w:lvlJc w:val="left"/>
      <w:pPr>
        <w:ind w:left="1440" w:hanging="360"/>
      </w:pPr>
      <w:rPr>
        <w:rFonts w:ascii="Courier New" w:hAnsi="Courier New" w:hint="default"/>
      </w:rPr>
    </w:lvl>
    <w:lvl w:ilvl="2" w:tplc="C550008C">
      <w:start w:val="1"/>
      <w:numFmt w:val="bullet"/>
      <w:lvlText w:val=""/>
      <w:lvlJc w:val="left"/>
      <w:pPr>
        <w:ind w:left="2160" w:hanging="360"/>
      </w:pPr>
      <w:rPr>
        <w:rFonts w:ascii="Wingdings" w:hAnsi="Wingdings" w:hint="default"/>
      </w:rPr>
    </w:lvl>
    <w:lvl w:ilvl="3" w:tplc="4EB4AA00">
      <w:start w:val="1"/>
      <w:numFmt w:val="bullet"/>
      <w:lvlText w:val=""/>
      <w:lvlJc w:val="left"/>
      <w:pPr>
        <w:ind w:left="2880" w:hanging="360"/>
      </w:pPr>
      <w:rPr>
        <w:rFonts w:ascii="Symbol" w:hAnsi="Symbol" w:hint="default"/>
      </w:rPr>
    </w:lvl>
    <w:lvl w:ilvl="4" w:tplc="5C02560C">
      <w:start w:val="1"/>
      <w:numFmt w:val="bullet"/>
      <w:lvlText w:val="o"/>
      <w:lvlJc w:val="left"/>
      <w:pPr>
        <w:ind w:left="3600" w:hanging="360"/>
      </w:pPr>
      <w:rPr>
        <w:rFonts w:ascii="Courier New" w:hAnsi="Courier New" w:hint="default"/>
      </w:rPr>
    </w:lvl>
    <w:lvl w:ilvl="5" w:tplc="5E348E10">
      <w:start w:val="1"/>
      <w:numFmt w:val="bullet"/>
      <w:lvlText w:val=""/>
      <w:lvlJc w:val="left"/>
      <w:pPr>
        <w:ind w:left="4320" w:hanging="360"/>
      </w:pPr>
      <w:rPr>
        <w:rFonts w:ascii="Wingdings" w:hAnsi="Wingdings" w:hint="default"/>
      </w:rPr>
    </w:lvl>
    <w:lvl w:ilvl="6" w:tplc="9606FE5C">
      <w:start w:val="1"/>
      <w:numFmt w:val="bullet"/>
      <w:lvlText w:val=""/>
      <w:lvlJc w:val="left"/>
      <w:pPr>
        <w:ind w:left="5040" w:hanging="360"/>
      </w:pPr>
      <w:rPr>
        <w:rFonts w:ascii="Symbol" w:hAnsi="Symbol" w:hint="default"/>
      </w:rPr>
    </w:lvl>
    <w:lvl w:ilvl="7" w:tplc="98907516">
      <w:start w:val="1"/>
      <w:numFmt w:val="bullet"/>
      <w:lvlText w:val="o"/>
      <w:lvlJc w:val="left"/>
      <w:pPr>
        <w:ind w:left="5760" w:hanging="360"/>
      </w:pPr>
      <w:rPr>
        <w:rFonts w:ascii="Courier New" w:hAnsi="Courier New" w:hint="default"/>
      </w:rPr>
    </w:lvl>
    <w:lvl w:ilvl="8" w:tplc="40C64D74">
      <w:start w:val="1"/>
      <w:numFmt w:val="bullet"/>
      <w:lvlText w:val=""/>
      <w:lvlJc w:val="left"/>
      <w:pPr>
        <w:ind w:left="6480" w:hanging="360"/>
      </w:pPr>
      <w:rPr>
        <w:rFonts w:ascii="Wingdings" w:hAnsi="Wingdings" w:hint="default"/>
      </w:rPr>
    </w:lvl>
  </w:abstractNum>
  <w:abstractNum w:abstractNumId="6" w15:restartNumberingAfterBreak="0">
    <w:nsid w:val="7B5A7D43"/>
    <w:multiLevelType w:val="hybridMultilevel"/>
    <w:tmpl w:val="EA10FF58"/>
    <w:lvl w:ilvl="0" w:tplc="D51A044A">
      <w:numFmt w:val="bullet"/>
      <w:lvlText w:val="-"/>
      <w:lvlJc w:val="left"/>
      <w:pPr>
        <w:ind w:left="720" w:hanging="360"/>
      </w:pPr>
      <w:rPr>
        <w:rFonts w:ascii="Segoe UI Symbol" w:eastAsiaTheme="minorHAnsi" w:hAnsi="Segoe UI Symbol" w:cs="Segoe UI 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66"/>
    <w:rsid w:val="00023701"/>
    <w:rsid w:val="00035DDB"/>
    <w:rsid w:val="0004014B"/>
    <w:rsid w:val="00041E32"/>
    <w:rsid w:val="00096646"/>
    <w:rsid w:val="000A2A69"/>
    <w:rsid w:val="000A4752"/>
    <w:rsid w:val="000B4212"/>
    <w:rsid w:val="000C1994"/>
    <w:rsid w:val="000C4ED1"/>
    <w:rsid w:val="000C672C"/>
    <w:rsid w:val="000F0779"/>
    <w:rsid w:val="0010120F"/>
    <w:rsid w:val="00103F35"/>
    <w:rsid w:val="001128AE"/>
    <w:rsid w:val="001205A1"/>
    <w:rsid w:val="00140934"/>
    <w:rsid w:val="00142538"/>
    <w:rsid w:val="0015083F"/>
    <w:rsid w:val="00154224"/>
    <w:rsid w:val="0018654D"/>
    <w:rsid w:val="00195ECF"/>
    <w:rsid w:val="001A0C92"/>
    <w:rsid w:val="001D4120"/>
    <w:rsid w:val="002111E8"/>
    <w:rsid w:val="002374BC"/>
    <w:rsid w:val="002418E2"/>
    <w:rsid w:val="00242A7F"/>
    <w:rsid w:val="00261A3E"/>
    <w:rsid w:val="00282C37"/>
    <w:rsid w:val="0028476E"/>
    <w:rsid w:val="00286C35"/>
    <w:rsid w:val="002877E8"/>
    <w:rsid w:val="002A0B56"/>
    <w:rsid w:val="002A55CA"/>
    <w:rsid w:val="002B07F3"/>
    <w:rsid w:val="002C5011"/>
    <w:rsid w:val="002D2236"/>
    <w:rsid w:val="002E6334"/>
    <w:rsid w:val="002E7953"/>
    <w:rsid w:val="002E7C4E"/>
    <w:rsid w:val="0031055C"/>
    <w:rsid w:val="00356166"/>
    <w:rsid w:val="003604CA"/>
    <w:rsid w:val="00361651"/>
    <w:rsid w:val="00361719"/>
    <w:rsid w:val="00371EE1"/>
    <w:rsid w:val="003767CC"/>
    <w:rsid w:val="0039287F"/>
    <w:rsid w:val="003A798E"/>
    <w:rsid w:val="003F136D"/>
    <w:rsid w:val="00407DE0"/>
    <w:rsid w:val="00417EA0"/>
    <w:rsid w:val="00422C85"/>
    <w:rsid w:val="00425A99"/>
    <w:rsid w:val="004531E5"/>
    <w:rsid w:val="004615F3"/>
    <w:rsid w:val="004629E6"/>
    <w:rsid w:val="00464B80"/>
    <w:rsid w:val="00465F18"/>
    <w:rsid w:val="004814D3"/>
    <w:rsid w:val="00494789"/>
    <w:rsid w:val="004A0B3C"/>
    <w:rsid w:val="004A1A67"/>
    <w:rsid w:val="004D7E7B"/>
    <w:rsid w:val="004E3C1A"/>
    <w:rsid w:val="004F1663"/>
    <w:rsid w:val="004F4D85"/>
    <w:rsid w:val="00500F6A"/>
    <w:rsid w:val="0050396C"/>
    <w:rsid w:val="0050521A"/>
    <w:rsid w:val="00517B1F"/>
    <w:rsid w:val="00535802"/>
    <w:rsid w:val="00535A4D"/>
    <w:rsid w:val="00581E68"/>
    <w:rsid w:val="0058324A"/>
    <w:rsid w:val="00587B2E"/>
    <w:rsid w:val="005B5D15"/>
    <w:rsid w:val="005C372C"/>
    <w:rsid w:val="005E02B9"/>
    <w:rsid w:val="005E0FC8"/>
    <w:rsid w:val="005E462A"/>
    <w:rsid w:val="005E6B25"/>
    <w:rsid w:val="005F4C5E"/>
    <w:rsid w:val="005F4F46"/>
    <w:rsid w:val="0060028D"/>
    <w:rsid w:val="00600399"/>
    <w:rsid w:val="00637665"/>
    <w:rsid w:val="00637834"/>
    <w:rsid w:val="00641C77"/>
    <w:rsid w:val="006610F1"/>
    <w:rsid w:val="00661567"/>
    <w:rsid w:val="00665B28"/>
    <w:rsid w:val="00673800"/>
    <w:rsid w:val="0067727E"/>
    <w:rsid w:val="0069064A"/>
    <w:rsid w:val="00693D4F"/>
    <w:rsid w:val="006A19C8"/>
    <w:rsid w:val="006A6243"/>
    <w:rsid w:val="006B2DFF"/>
    <w:rsid w:val="006C60E6"/>
    <w:rsid w:val="006F508F"/>
    <w:rsid w:val="00704F71"/>
    <w:rsid w:val="007069E5"/>
    <w:rsid w:val="00710B53"/>
    <w:rsid w:val="00713E3A"/>
    <w:rsid w:val="007146F7"/>
    <w:rsid w:val="0072552E"/>
    <w:rsid w:val="00741599"/>
    <w:rsid w:val="00742F6D"/>
    <w:rsid w:val="00751306"/>
    <w:rsid w:val="007A3E28"/>
    <w:rsid w:val="007A77D0"/>
    <w:rsid w:val="007B0740"/>
    <w:rsid w:val="007B593F"/>
    <w:rsid w:val="007C1BAB"/>
    <w:rsid w:val="007C2706"/>
    <w:rsid w:val="007D0EBA"/>
    <w:rsid w:val="007D2FEB"/>
    <w:rsid w:val="007D46C7"/>
    <w:rsid w:val="0082554D"/>
    <w:rsid w:val="00826E10"/>
    <w:rsid w:val="00826FC1"/>
    <w:rsid w:val="00857BAA"/>
    <w:rsid w:val="008648F6"/>
    <w:rsid w:val="00870614"/>
    <w:rsid w:val="008814C2"/>
    <w:rsid w:val="00881E3A"/>
    <w:rsid w:val="008A4721"/>
    <w:rsid w:val="008C018E"/>
    <w:rsid w:val="008C1BCD"/>
    <w:rsid w:val="008C5E21"/>
    <w:rsid w:val="008D6503"/>
    <w:rsid w:val="008D6F12"/>
    <w:rsid w:val="008E72A8"/>
    <w:rsid w:val="009314BB"/>
    <w:rsid w:val="0093160F"/>
    <w:rsid w:val="00940CEE"/>
    <w:rsid w:val="009570D0"/>
    <w:rsid w:val="00957EA6"/>
    <w:rsid w:val="00967874"/>
    <w:rsid w:val="00967C35"/>
    <w:rsid w:val="009834B0"/>
    <w:rsid w:val="009A20E3"/>
    <w:rsid w:val="009B45D4"/>
    <w:rsid w:val="009B4B5D"/>
    <w:rsid w:val="009B6A8C"/>
    <w:rsid w:val="009C1623"/>
    <w:rsid w:val="009C6907"/>
    <w:rsid w:val="009D7338"/>
    <w:rsid w:val="009E778C"/>
    <w:rsid w:val="009F06DB"/>
    <w:rsid w:val="00A059BA"/>
    <w:rsid w:val="00A15CF7"/>
    <w:rsid w:val="00A15F64"/>
    <w:rsid w:val="00A17C09"/>
    <w:rsid w:val="00A24793"/>
    <w:rsid w:val="00A3000E"/>
    <w:rsid w:val="00A474AA"/>
    <w:rsid w:val="00A47618"/>
    <w:rsid w:val="00A527F0"/>
    <w:rsid w:val="00A71FE8"/>
    <w:rsid w:val="00A754B6"/>
    <w:rsid w:val="00A80B37"/>
    <w:rsid w:val="00A81248"/>
    <w:rsid w:val="00A83E0F"/>
    <w:rsid w:val="00A95A60"/>
    <w:rsid w:val="00AC043B"/>
    <w:rsid w:val="00AC7564"/>
    <w:rsid w:val="00AD2268"/>
    <w:rsid w:val="00AF2A4E"/>
    <w:rsid w:val="00B256FB"/>
    <w:rsid w:val="00B27010"/>
    <w:rsid w:val="00B36A0B"/>
    <w:rsid w:val="00B42C5B"/>
    <w:rsid w:val="00B46CD9"/>
    <w:rsid w:val="00B47272"/>
    <w:rsid w:val="00B70006"/>
    <w:rsid w:val="00B703E9"/>
    <w:rsid w:val="00B77BA7"/>
    <w:rsid w:val="00B92C57"/>
    <w:rsid w:val="00BB1FFA"/>
    <w:rsid w:val="00BC0CBE"/>
    <w:rsid w:val="00BD0E64"/>
    <w:rsid w:val="00BD349A"/>
    <w:rsid w:val="00BD7BA2"/>
    <w:rsid w:val="00BE15D5"/>
    <w:rsid w:val="00BE2BE4"/>
    <w:rsid w:val="00BE4F46"/>
    <w:rsid w:val="00BE53D8"/>
    <w:rsid w:val="00C027F8"/>
    <w:rsid w:val="00C1084E"/>
    <w:rsid w:val="00C20646"/>
    <w:rsid w:val="00C213D9"/>
    <w:rsid w:val="00C64DF3"/>
    <w:rsid w:val="00C66528"/>
    <w:rsid w:val="00C7109B"/>
    <w:rsid w:val="00C74716"/>
    <w:rsid w:val="00C915F0"/>
    <w:rsid w:val="00CA4C69"/>
    <w:rsid w:val="00CB7109"/>
    <w:rsid w:val="00CD4810"/>
    <w:rsid w:val="00D22573"/>
    <w:rsid w:val="00D26C99"/>
    <w:rsid w:val="00D32134"/>
    <w:rsid w:val="00D42516"/>
    <w:rsid w:val="00D50B08"/>
    <w:rsid w:val="00D61352"/>
    <w:rsid w:val="00D629C8"/>
    <w:rsid w:val="00D701FA"/>
    <w:rsid w:val="00D76BC7"/>
    <w:rsid w:val="00D80FF3"/>
    <w:rsid w:val="00E07550"/>
    <w:rsid w:val="00E1620E"/>
    <w:rsid w:val="00E2230B"/>
    <w:rsid w:val="00E313C1"/>
    <w:rsid w:val="00E56C12"/>
    <w:rsid w:val="00E634E1"/>
    <w:rsid w:val="00E73C95"/>
    <w:rsid w:val="00E844CF"/>
    <w:rsid w:val="00E85565"/>
    <w:rsid w:val="00EB293F"/>
    <w:rsid w:val="00EB34C0"/>
    <w:rsid w:val="00EB4E7C"/>
    <w:rsid w:val="00EC1733"/>
    <w:rsid w:val="00EF17F5"/>
    <w:rsid w:val="00F22D0A"/>
    <w:rsid w:val="00F249EF"/>
    <w:rsid w:val="00F335B3"/>
    <w:rsid w:val="00F3462F"/>
    <w:rsid w:val="00F37210"/>
    <w:rsid w:val="00F57B3D"/>
    <w:rsid w:val="00FB4E6B"/>
    <w:rsid w:val="00FB65B8"/>
    <w:rsid w:val="00FC31D0"/>
    <w:rsid w:val="00FC49AE"/>
    <w:rsid w:val="00FD2FC3"/>
    <w:rsid w:val="00FF5D3D"/>
    <w:rsid w:val="00FF7DC6"/>
    <w:rsid w:val="074852EF"/>
    <w:rsid w:val="114F7CC5"/>
    <w:rsid w:val="1E648AD4"/>
    <w:rsid w:val="31FD0A2C"/>
    <w:rsid w:val="3E309B5A"/>
    <w:rsid w:val="46718119"/>
    <w:rsid w:val="480D517A"/>
    <w:rsid w:val="4ECF9D96"/>
    <w:rsid w:val="5B962731"/>
    <w:rsid w:val="6F40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2D28ECC"/>
  <w15:chartTrackingRefBased/>
  <w15:docId w15:val="{6333FA67-0486-47CF-8095-7EBAA580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3462F"/>
    <w:rPr>
      <w:rFonts w:ascii="Calibri" w:hAnsi="Calibri"/>
      <w:sz w:val="22"/>
    </w:rPr>
  </w:style>
  <w:style w:type="paragraph" w:styleId="Heading1">
    <w:name w:val="heading 1"/>
    <w:basedOn w:val="Normal"/>
    <w:next w:val="Normal"/>
    <w:link w:val="Heading1Char"/>
    <w:qFormat/>
    <w:rsid w:val="00600399"/>
    <w:pPr>
      <w:keepNext/>
      <w:keepLines/>
      <w:spacing w:before="240"/>
      <w:outlineLvl w:val="0"/>
    </w:pPr>
    <w:rPr>
      <w:rFonts w:eastAsiaTheme="majorEastAsia" w:cstheme="majorBidi"/>
      <w:b/>
      <w:color w:val="123869" w:themeColor="accent1"/>
      <w:sz w:val="40"/>
      <w:szCs w:val="32"/>
    </w:rPr>
  </w:style>
  <w:style w:type="paragraph" w:styleId="Heading2">
    <w:name w:val="heading 2"/>
    <w:basedOn w:val="Normal"/>
    <w:next w:val="Normal"/>
    <w:link w:val="Heading2Char"/>
    <w:uiPriority w:val="1"/>
    <w:qFormat/>
    <w:rsid w:val="00096646"/>
    <w:pPr>
      <w:keepNext/>
      <w:keepLines/>
      <w:outlineLvl w:val="1"/>
    </w:pPr>
    <w:rPr>
      <w:rFonts w:eastAsiaTheme="majorEastAsia" w:cstheme="majorBidi"/>
      <w:i/>
      <w:color w:val="006063" w:themeColor="accent2" w:themeShade="80"/>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600399"/>
    <w:rPr>
      <w:rFonts w:ascii="Calibri" w:eastAsiaTheme="majorEastAsia" w:hAnsi="Calibri" w:cstheme="majorBidi"/>
      <w:b/>
      <w:color w:val="123869" w:themeColor="accent1"/>
      <w:sz w:val="40"/>
      <w:szCs w:val="32"/>
    </w:rPr>
  </w:style>
  <w:style w:type="character" w:customStyle="1" w:styleId="Heading2Char">
    <w:name w:val="Heading 2 Char"/>
    <w:basedOn w:val="DefaultParagraphFont"/>
    <w:link w:val="Heading2"/>
    <w:uiPriority w:val="1"/>
    <w:rsid w:val="00096646"/>
    <w:rPr>
      <w:rFonts w:ascii="Calibri" w:eastAsiaTheme="majorEastAsia" w:hAnsi="Calibri" w:cstheme="majorBidi"/>
      <w:i/>
      <w:color w:val="006063" w:themeColor="accent2" w:themeShade="80"/>
      <w:sz w:val="28"/>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FF7DC6"/>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FF7DC6"/>
    <w:pPr>
      <w:spacing w:after="100"/>
    </w:pPr>
  </w:style>
  <w:style w:type="paragraph" w:styleId="TOC2">
    <w:name w:val="toc 2"/>
    <w:basedOn w:val="Normal"/>
    <w:next w:val="Normal"/>
    <w:autoRedefine/>
    <w:uiPriority w:val="39"/>
    <w:rsid w:val="00FF7DC6"/>
    <w:pPr>
      <w:spacing w:after="100"/>
      <w:ind w:left="280"/>
    </w:pPr>
  </w:style>
  <w:style w:type="character" w:styleId="Hyperlink">
    <w:name w:val="Hyperlink"/>
    <w:basedOn w:val="DefaultParagraphFont"/>
    <w:uiPriority w:val="99"/>
    <w:unhideWhenUsed/>
    <w:rsid w:val="00FF7DC6"/>
    <w:rPr>
      <w:color w:val="0000FF" w:themeColor="hyperlink"/>
      <w:u w:val="single"/>
    </w:rPr>
  </w:style>
  <w:style w:type="paragraph" w:styleId="ListParagraph">
    <w:name w:val="List Paragraph"/>
    <w:basedOn w:val="Normal"/>
    <w:uiPriority w:val="34"/>
    <w:semiHidden/>
    <w:qFormat/>
    <w:rsid w:val="00641C77"/>
    <w:pPr>
      <w:ind w:left="720"/>
      <w:contextualSpacing/>
    </w:pPr>
  </w:style>
  <w:style w:type="paragraph" w:styleId="NormalWeb">
    <w:name w:val="Normal (Web)"/>
    <w:basedOn w:val="Normal"/>
    <w:uiPriority w:val="99"/>
    <w:unhideWhenUsed/>
    <w:rsid w:val="004A0B3C"/>
    <w:pPr>
      <w:spacing w:before="100" w:beforeAutospacing="1" w:after="100" w:afterAutospacing="1"/>
    </w:pPr>
    <w:rPr>
      <w:rFonts w:ascii="Times New Roman" w:eastAsia="Times New Roman" w:hAnsi="Times New Roman" w:cs="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278439">
      <w:bodyDiv w:val="1"/>
      <w:marLeft w:val="0"/>
      <w:marRight w:val="0"/>
      <w:marTop w:val="0"/>
      <w:marBottom w:val="0"/>
      <w:divBdr>
        <w:top w:val="none" w:sz="0" w:space="0" w:color="auto"/>
        <w:left w:val="none" w:sz="0" w:space="0" w:color="auto"/>
        <w:bottom w:val="none" w:sz="0" w:space="0" w:color="auto"/>
        <w:right w:val="none" w:sz="0" w:space="0" w:color="auto"/>
      </w:divBdr>
    </w:div>
    <w:div w:id="974989166">
      <w:bodyDiv w:val="1"/>
      <w:marLeft w:val="0"/>
      <w:marRight w:val="0"/>
      <w:marTop w:val="0"/>
      <w:marBottom w:val="0"/>
      <w:divBdr>
        <w:top w:val="none" w:sz="0" w:space="0" w:color="auto"/>
        <w:left w:val="none" w:sz="0" w:space="0" w:color="auto"/>
        <w:bottom w:val="none" w:sz="0" w:space="0" w:color="auto"/>
        <w:right w:val="none" w:sz="0" w:space="0" w:color="auto"/>
      </w:divBdr>
    </w:div>
    <w:div w:id="1384449676">
      <w:bodyDiv w:val="1"/>
      <w:marLeft w:val="0"/>
      <w:marRight w:val="0"/>
      <w:marTop w:val="0"/>
      <w:marBottom w:val="0"/>
      <w:divBdr>
        <w:top w:val="none" w:sz="0" w:space="0" w:color="auto"/>
        <w:left w:val="none" w:sz="0" w:space="0" w:color="auto"/>
        <w:bottom w:val="none" w:sz="0" w:space="0" w:color="auto"/>
        <w:right w:val="none" w:sz="0" w:space="0" w:color="auto"/>
      </w:divBdr>
    </w:div>
    <w:div w:id="1416172825">
      <w:bodyDiv w:val="1"/>
      <w:marLeft w:val="0"/>
      <w:marRight w:val="0"/>
      <w:marTop w:val="0"/>
      <w:marBottom w:val="0"/>
      <w:divBdr>
        <w:top w:val="none" w:sz="0" w:space="0" w:color="auto"/>
        <w:left w:val="none" w:sz="0" w:space="0" w:color="auto"/>
        <w:bottom w:val="none" w:sz="0" w:space="0" w:color="auto"/>
        <w:right w:val="none" w:sz="0" w:space="0" w:color="auto"/>
      </w:divBdr>
    </w:div>
    <w:div w:id="209014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64629\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3698992FD42E41ACBA8A4D06A34CD0" ma:contentTypeVersion="15" ma:contentTypeDescription="Create a new document." ma:contentTypeScope="" ma:versionID="6b8e2340d5aae2d85c82ae0d33935057">
  <xsd:schema xmlns:xsd="http://www.w3.org/2001/XMLSchema" xmlns:xs="http://www.w3.org/2001/XMLSchema" xmlns:p="http://schemas.microsoft.com/office/2006/metadata/properties" xmlns:ns3="d2a9f591-e91f-4fbd-973d-4b134b8d09e3" xmlns:ns4="298a16ee-befa-4e40-960c-ab13c0a9c5b2" targetNamespace="http://schemas.microsoft.com/office/2006/metadata/properties" ma:root="true" ma:fieldsID="9ef9baeaa53cba37b96754bd966ef5fe" ns3:_="" ns4:_="">
    <xsd:import namespace="d2a9f591-e91f-4fbd-973d-4b134b8d09e3"/>
    <xsd:import namespace="298a16ee-befa-4e40-960c-ab13c0a9c5b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Location"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9f591-e91f-4fbd-973d-4b134b8d0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8a16ee-befa-4e40-960c-ab13c0a9c5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2a9f591-e91f-4fbd-973d-4b134b8d09e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FF164-3CFC-443D-84DD-027A5EBE205B}">
  <ds:schemaRefs>
    <ds:schemaRef ds:uri="http://schemas.microsoft.com/sharepoint/v3/contenttype/forms"/>
  </ds:schemaRefs>
</ds:datastoreItem>
</file>

<file path=customXml/itemProps2.xml><?xml version="1.0" encoding="utf-8"?>
<ds:datastoreItem xmlns:ds="http://schemas.openxmlformats.org/officeDocument/2006/customXml" ds:itemID="{DD90D3DD-570F-45CA-9987-B3B2A29AE6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9f591-e91f-4fbd-973d-4b134b8d09e3"/>
    <ds:schemaRef ds:uri="298a16ee-befa-4e40-960c-ab13c0a9c5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8A59C2-D2E8-40C9-83E6-36198F88AD29}">
  <ds:schemaRefs>
    <ds:schemaRef ds:uri="http://purl.org/dc/dcmitype/"/>
    <ds:schemaRef ds:uri="http://purl.org/dc/terms/"/>
    <ds:schemaRef ds:uri="http://schemas.microsoft.com/office/infopath/2007/PartnerControls"/>
    <ds:schemaRef ds:uri="http://purl.org/dc/elements/1.1/"/>
    <ds:schemaRef ds:uri="http://schemas.microsoft.com/office/2006/metadata/properties"/>
    <ds:schemaRef ds:uri="http://schemas.microsoft.com/office/2006/documentManagement/types"/>
    <ds:schemaRef ds:uri="298a16ee-befa-4e40-960c-ab13c0a9c5b2"/>
    <ds:schemaRef ds:uri="http://schemas.openxmlformats.org/package/2006/metadata/core-properties"/>
    <ds:schemaRef ds:uri="d2a9f591-e91f-4fbd-973d-4b134b8d09e3"/>
    <ds:schemaRef ds:uri="http://www.w3.org/XML/1998/namespace"/>
  </ds:schemaRefs>
</ds:datastoreItem>
</file>

<file path=customXml/itemProps4.xml><?xml version="1.0" encoding="utf-8"?>
<ds:datastoreItem xmlns:ds="http://schemas.openxmlformats.org/officeDocument/2006/customXml" ds:itemID="{37AEE605-8BC2-4300-91D9-B15590504EB8}">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Jazzy student report.dotx</Template>
  <TotalTime>211</TotalTime>
  <Pages>6</Pages>
  <Words>1066</Words>
  <Characters>6428</Characters>
  <Application>Microsoft Office Word</Application>
  <DocSecurity>0</DocSecurity>
  <Lines>319</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KAMIL MILEJ</cp:lastModifiedBy>
  <cp:revision>188</cp:revision>
  <cp:lastPrinted>2025-06-06T21:53:00Z</cp:lastPrinted>
  <dcterms:created xsi:type="dcterms:W3CDTF">2025-06-05T08:24:00Z</dcterms:created>
  <dcterms:modified xsi:type="dcterms:W3CDTF">2025-06-06T21:53:00Z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0x0101004D3698992FD42E41ACBA8A4D06A34CD0</vt:lpwstr>
  </property>
  <property fmtid="{D5CDD505-2E9C-101B-9397-08002B2CF9AE}" pid="3" name="MediaServiceImageTags">
    <vt:lpwstr/>
  </property>
  <property fmtid="{D5CDD505-2E9C-101B-9397-08002B2CF9AE}" pid="4" name="GrammarlyDocumentId">
    <vt:lpwstr>24ca9538-1e4c-42d4-85be-2763774ead5f</vt:lpwstr>
  </property>
</Properties>
</file>